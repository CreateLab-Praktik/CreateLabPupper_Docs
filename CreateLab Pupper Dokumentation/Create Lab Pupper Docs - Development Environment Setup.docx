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10D3" w14:textId="1A390F2B" w:rsidR="00A638EC" w:rsidRPr="00814963" w:rsidRDefault="00223D11" w:rsidP="00A638EC">
      <w:pPr>
        <w:pStyle w:val="Log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A4404" wp14:editId="2A8B0745">
            <wp:simplePos x="0" y="0"/>
            <wp:positionH relativeFrom="column">
              <wp:posOffset>410210</wp:posOffset>
            </wp:positionH>
            <wp:positionV relativeFrom="paragraph">
              <wp:posOffset>355600</wp:posOffset>
            </wp:positionV>
            <wp:extent cx="5228590" cy="393319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alias w:val="Angiv titel:"/>
        <w:tag w:val=""/>
        <w:id w:val="390237733"/>
        <w:placeholder>
          <w:docPart w:val="F034FA2F9191411BBB2B659FD53A62B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36D49FE" w14:textId="7CF0173C" w:rsidR="00A638EC" w:rsidRPr="00814963" w:rsidRDefault="00223D11" w:rsidP="00A638EC">
          <w:pPr>
            <w:pStyle w:val="Titel"/>
          </w:pPr>
          <w:r>
            <w:t>Pupper Dev. Env</w:t>
          </w:r>
          <w:r w:rsidR="006F1CE0">
            <w:t>. setup</w:t>
          </w:r>
          <w:r>
            <w:t xml:space="preserve"> Guide</w:t>
          </w:r>
        </w:p>
      </w:sdtContent>
    </w:sdt>
    <w:sdt>
      <w:sdtPr>
        <w:alias w:val="Angiv undertitel:"/>
        <w:tag w:val="Angiv undertitel:"/>
        <w:id w:val="1134748392"/>
        <w:placeholder>
          <w:docPart w:val="2790E7679B434A2EA6D1A36D77B1B4F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5BD5A626" w14:textId="3808EC5D" w:rsidR="00223D11" w:rsidRPr="00814963" w:rsidRDefault="00223D11" w:rsidP="00223D11">
          <w:pPr>
            <w:pStyle w:val="Undertitel"/>
          </w:pPr>
          <w:r>
            <w:t>EAAA/CREATE Lab</w:t>
          </w:r>
        </w:p>
      </w:sdtContent>
    </w:sdt>
    <w:p w14:paraId="2E53D7D9" w14:textId="77777777" w:rsidR="00223D11" w:rsidRPr="00814963" w:rsidRDefault="0032747B" w:rsidP="00223D11">
      <w:pPr>
        <w:pStyle w:val="Undertitel"/>
      </w:pPr>
      <w:sdt>
        <w:sdtPr>
          <w:alias w:val="Version:"/>
          <w:tag w:val="Version:"/>
          <w:id w:val="1459911874"/>
          <w:placeholder>
            <w:docPart w:val="1FEB674CC9434950ADDD423130702416"/>
          </w:placeholder>
          <w:temporary/>
          <w:showingPlcHdr/>
          <w15:appearance w15:val="hidden"/>
        </w:sdtPr>
        <w:sdtEndPr/>
        <w:sdtContent>
          <w:r w:rsidR="00223D11" w:rsidRPr="00814963">
            <w:rPr>
              <w:lang w:bidi="da-DK"/>
            </w:rPr>
            <w:t>Version</w:t>
          </w:r>
        </w:sdtContent>
      </w:sdt>
      <w:r w:rsidR="00223D11" w:rsidRPr="00814963">
        <w:rPr>
          <w:lang w:bidi="da-DK"/>
        </w:rPr>
        <w:t xml:space="preserve"> </w:t>
      </w:r>
      <w:r w:rsidR="00223D11">
        <w:t>1.0</w:t>
      </w:r>
    </w:p>
    <w:bookmarkStart w:id="0" w:name="_Hlk66690185"/>
    <w:p w14:paraId="618C63B7" w14:textId="4B30876D" w:rsidR="00223D11" w:rsidRDefault="0032747B" w:rsidP="00223D11">
      <w:pPr>
        <w:pStyle w:val="Undertitel"/>
        <w:rPr>
          <w:color w:val="FF0000"/>
        </w:rPr>
      </w:pPr>
      <w:sdt>
        <w:sdtPr>
          <w:rPr>
            <w:color w:val="FF0000"/>
          </w:rPr>
          <w:alias w:val="Angiv dato:"/>
          <w:tag w:val="Angiv dato:"/>
          <w:id w:val="-664086759"/>
          <w:placeholder>
            <w:docPart w:val="8DD162772671448AA4D49BA85A2D0BAD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223D11" w:rsidRPr="00814963">
            <w:rPr>
              <w:lang w:bidi="da-DK"/>
            </w:rPr>
            <w:t>Dato</w:t>
          </w:r>
        </w:sdtContent>
      </w:sdt>
    </w:p>
    <w:p w14:paraId="1FC8478D" w14:textId="616DB5BA" w:rsidR="00223D11" w:rsidRDefault="00223D11" w:rsidP="00223D11"/>
    <w:p w14:paraId="48E181AD" w14:textId="371CBE23" w:rsidR="00223D11" w:rsidRDefault="00223D11" w:rsidP="00223D11"/>
    <w:p w14:paraId="64B71B7B" w14:textId="4F76CF4D" w:rsidR="00223D11" w:rsidRDefault="00223D11" w:rsidP="00223D11"/>
    <w:p w14:paraId="1BFB9DC8" w14:textId="268DA1DE" w:rsidR="00223D11" w:rsidRDefault="00223D11" w:rsidP="00223D11"/>
    <w:p w14:paraId="228790ED" w14:textId="76B9D9EB" w:rsidR="00223D11" w:rsidRDefault="00223D11" w:rsidP="00223D11"/>
    <w:p w14:paraId="52E9F1AC" w14:textId="35548D9D" w:rsidR="00223D11" w:rsidRDefault="00223D11" w:rsidP="00223D11"/>
    <w:p w14:paraId="07C99B4D" w14:textId="75D6E099" w:rsidR="00223D11" w:rsidRDefault="00223D11" w:rsidP="00223D11"/>
    <w:p w14:paraId="4F73520E" w14:textId="1E9D79C2" w:rsidR="00223D11" w:rsidRDefault="00223D11" w:rsidP="00223D11"/>
    <w:p w14:paraId="1A54B9AE" w14:textId="2E28A75C" w:rsidR="00223D11" w:rsidRDefault="00223D11" w:rsidP="00223D11"/>
    <w:p w14:paraId="68A9317C" w14:textId="32B840F6" w:rsidR="00223D11" w:rsidRDefault="00223D11" w:rsidP="00223D11"/>
    <w:p w14:paraId="61A0E1A0" w14:textId="6B2CE1E8" w:rsidR="00223D11" w:rsidRDefault="00223D11" w:rsidP="00223D11"/>
    <w:p w14:paraId="33E36024" w14:textId="2BD9462D" w:rsidR="00223D11" w:rsidRDefault="00223D11" w:rsidP="00223D11"/>
    <w:p w14:paraId="4965EE6F" w14:textId="61020B6D" w:rsidR="00223D11" w:rsidRDefault="00223D11" w:rsidP="00223D11"/>
    <w:p w14:paraId="267D4CEF" w14:textId="278A2651" w:rsidR="00CB265B" w:rsidRDefault="00CB265B" w:rsidP="00223D11"/>
    <w:p w14:paraId="79ECAF50" w14:textId="28AD34A9" w:rsidR="00CB265B" w:rsidRDefault="00CB265B" w:rsidP="00CB265B">
      <w:pPr>
        <w:pStyle w:val="Overskrift2"/>
      </w:pPr>
      <w:r>
        <w:t>VSCODE setup</w:t>
      </w:r>
    </w:p>
    <w:p w14:paraId="17C9F49D" w14:textId="49E75463" w:rsidR="00CB265B" w:rsidRPr="00CB265B" w:rsidRDefault="00CB265B" w:rsidP="00CB265B">
      <w:pPr>
        <w:rPr>
          <w:color w:val="FF0000"/>
        </w:rPr>
      </w:pPr>
      <w:r w:rsidRPr="00CB265B">
        <w:rPr>
          <w:color w:val="FF0000"/>
        </w:rPr>
        <w:t>TODO!!!!</w:t>
      </w:r>
    </w:p>
    <w:p w14:paraId="74D2FFA4" w14:textId="77777777" w:rsidR="00CB265B" w:rsidRDefault="00CB265B" w:rsidP="00223D11"/>
    <w:bookmarkEnd w:id="0"/>
    <w:p w14:paraId="4A0EB1F8" w14:textId="3BC3EE9E" w:rsidR="00223D11" w:rsidRDefault="00C229D7" w:rsidP="00C229D7">
      <w:pPr>
        <w:pStyle w:val="Overskrift2"/>
      </w:pPr>
      <w:r>
        <w:t>Python Intellisense i VSCode</w:t>
      </w:r>
    </w:p>
    <w:p w14:paraId="66A6082D" w14:textId="7DADCDC3" w:rsidR="00C229D7" w:rsidRDefault="00C229D7" w:rsidP="00C229D7">
      <w:r>
        <w:t xml:space="preserve">Installer følgende extensions på </w:t>
      </w:r>
      <w:proofErr w:type="spellStart"/>
      <w:r>
        <w:t>RPien</w:t>
      </w:r>
      <w:proofErr w:type="spellEnd"/>
      <w:r>
        <w:t xml:space="preserve"> igennem </w:t>
      </w:r>
      <w:proofErr w:type="spellStart"/>
      <w:r>
        <w:t>VSCodes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>.</w:t>
      </w:r>
      <w:r>
        <w:br/>
      </w:r>
    </w:p>
    <w:p w14:paraId="0FBBA0F6" w14:textId="0475085D" w:rsidR="00C229D7" w:rsidRDefault="00C229D7" w:rsidP="00C229D7">
      <w:proofErr w:type="spellStart"/>
      <w:r>
        <w:t>Jupyter</w:t>
      </w:r>
      <w:proofErr w:type="spellEnd"/>
    </w:p>
    <w:p w14:paraId="18CE9574" w14:textId="5CAF2471" w:rsidR="00C229D7" w:rsidRDefault="00C229D7" w:rsidP="00C229D7">
      <w:r>
        <w:t>Python</w:t>
      </w:r>
    </w:p>
    <w:p w14:paraId="4615F611" w14:textId="555CABE2" w:rsidR="00C229D7" w:rsidRDefault="00C229D7" w:rsidP="00C229D7">
      <w:proofErr w:type="spellStart"/>
      <w:r>
        <w:t>Pylance</w:t>
      </w:r>
      <w:proofErr w:type="spellEnd"/>
    </w:p>
    <w:p w14:paraId="5F3AEFBE" w14:textId="484BD656" w:rsidR="00C229D7" w:rsidRDefault="00C229D7" w:rsidP="00C229D7">
      <w:r>
        <w:t xml:space="preserve">Husk også at vælge den rigtige python interpreter, det skal være den samme som du bruger til at køre Scripts med i Bash terminalen i Debian Lite </w:t>
      </w:r>
      <w:proofErr w:type="spellStart"/>
      <w:r>
        <w:t>command</w:t>
      </w:r>
      <w:proofErr w:type="spellEnd"/>
      <w:r>
        <w:t xml:space="preserve"> line interfacet.</w:t>
      </w:r>
    </w:p>
    <w:p w14:paraId="206A73AA" w14:textId="2EE4131B" w:rsidR="006277BB" w:rsidRDefault="006277BB" w:rsidP="00C229D7"/>
    <w:p w14:paraId="7EBDBE2F" w14:textId="53A31188" w:rsidR="006277BB" w:rsidRDefault="006277BB" w:rsidP="006277BB">
      <w:pPr>
        <w:pStyle w:val="Overskrift2"/>
      </w:pPr>
      <w:r>
        <w:t xml:space="preserve">Guide til at blive contributer til Createlabs Git Repository </w:t>
      </w:r>
    </w:p>
    <w:p w14:paraId="31E464BA" w14:textId="5C776C30" w:rsidR="006277BB" w:rsidRPr="006277BB" w:rsidRDefault="006277BB" w:rsidP="006277BB">
      <w:pPr>
        <w:rPr>
          <w:color w:val="FF0000"/>
        </w:rPr>
      </w:pPr>
      <w:r w:rsidRPr="006277BB">
        <w:rPr>
          <w:color w:val="FF0000"/>
        </w:rPr>
        <w:t>TODO!!!</w:t>
      </w:r>
    </w:p>
    <w:sectPr w:rsidR="006277BB" w:rsidRPr="006277BB" w:rsidSect="00CA7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5896" w14:textId="77777777" w:rsidR="0032747B" w:rsidRDefault="0032747B">
      <w:r>
        <w:separator/>
      </w:r>
    </w:p>
    <w:p w14:paraId="34693986" w14:textId="77777777" w:rsidR="0032747B" w:rsidRDefault="0032747B"/>
  </w:endnote>
  <w:endnote w:type="continuationSeparator" w:id="0">
    <w:p w14:paraId="373D6A0E" w14:textId="77777777" w:rsidR="0032747B" w:rsidRDefault="0032747B">
      <w:r>
        <w:continuationSeparator/>
      </w:r>
    </w:p>
    <w:p w14:paraId="4A1A7E5E" w14:textId="77777777" w:rsidR="0032747B" w:rsidRDefault="00327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32FD" w14:textId="77777777" w:rsidR="007F4B9C" w:rsidRDefault="007F4B9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Sidefodstabel med dato, dokumentets titel og sidetal"/>
    </w:tblPr>
    <w:tblGrid>
      <w:gridCol w:w="1354"/>
      <w:gridCol w:w="6318"/>
      <w:gridCol w:w="1354"/>
    </w:tblGrid>
    <w:tr w:rsidR="00FC58C2" w14:paraId="5D6F9BD7" w14:textId="77777777" w:rsidTr="005A54FA">
      <w:tc>
        <w:tcPr>
          <w:tcW w:w="750" w:type="pct"/>
        </w:tcPr>
        <w:p w14:paraId="387697CC" w14:textId="77777777" w:rsidR="00FC58C2" w:rsidRDefault="0032747B" w:rsidP="00547E56">
          <w:pPr>
            <w:pStyle w:val="Sidefod"/>
          </w:pPr>
          <w:sdt>
            <w:sdtPr>
              <w:alias w:val="Dato:"/>
              <w:tag w:val="Dato:"/>
              <w:id w:val="-581765881"/>
              <w:placeholder>
                <w:docPart w:val="1282B581790349819CDF22CF12E1EAC3"/>
              </w:placeholder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3F66FA">
                <w:rPr>
                  <w:lang w:bidi="da-DK"/>
                </w:rPr>
                <w:t>Dato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9631FD5E23394B1EB1054471883E26F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38AA4E5E" w14:textId="359A8503" w:rsidR="00FC58C2" w:rsidRDefault="006F1CE0" w:rsidP="00547E56">
              <w:pPr>
                <w:pStyle w:val="Sidefod"/>
                <w:jc w:val="center"/>
              </w:pPr>
              <w:r>
                <w:t xml:space="preserve">Pupper </w:t>
              </w:r>
              <w:proofErr w:type="spellStart"/>
              <w:r>
                <w:t>Dev</w:t>
              </w:r>
              <w:proofErr w:type="spellEnd"/>
              <w:r>
                <w:t xml:space="preserve">. </w:t>
              </w:r>
              <w:proofErr w:type="spellStart"/>
              <w:r>
                <w:t>Env</w:t>
              </w:r>
              <w:proofErr w:type="spellEnd"/>
              <w:r>
                <w:t>. setup Guide</w:t>
              </w:r>
            </w:p>
          </w:sdtContent>
        </w:sdt>
      </w:tc>
      <w:tc>
        <w:tcPr>
          <w:tcW w:w="750" w:type="pct"/>
        </w:tcPr>
        <w:p w14:paraId="788D3D25" w14:textId="77777777" w:rsidR="00FC58C2" w:rsidRDefault="004F0E9B" w:rsidP="00547E56">
          <w:pPr>
            <w:pStyle w:val="Sidefod"/>
            <w:jc w:val="right"/>
          </w:pPr>
          <w:r>
            <w:rPr>
              <w:lang w:bidi="da-DK"/>
            </w:rPr>
            <w:fldChar w:fldCharType="begin"/>
          </w:r>
          <w:r>
            <w:rPr>
              <w:lang w:bidi="da-DK"/>
            </w:rPr>
            <w:instrText xml:space="preserve"> PAGE   \* MERGEFORMAT </w:instrText>
          </w:r>
          <w:r>
            <w:rPr>
              <w:lang w:bidi="da-DK"/>
            </w:rPr>
            <w:fldChar w:fldCharType="separate"/>
          </w:r>
          <w:r w:rsidR="007F4B9C">
            <w:rPr>
              <w:noProof/>
              <w:lang w:bidi="da-DK"/>
            </w:rPr>
            <w:t>4</w:t>
          </w:r>
          <w:r>
            <w:rPr>
              <w:noProof/>
              <w:lang w:bidi="da-DK"/>
            </w:rPr>
            <w:fldChar w:fldCharType="end"/>
          </w:r>
        </w:p>
      </w:tc>
    </w:tr>
  </w:tbl>
  <w:p w14:paraId="1DBA7A6C" w14:textId="77777777" w:rsidR="00FC58C2" w:rsidRDefault="00FC58C2">
    <w:pPr>
      <w:pStyle w:val="Sidefod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DBB9" w14:textId="77777777" w:rsidR="007F4B9C" w:rsidRDefault="007F4B9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F7C5" w14:textId="77777777" w:rsidR="0032747B" w:rsidRDefault="0032747B">
      <w:r>
        <w:separator/>
      </w:r>
    </w:p>
    <w:p w14:paraId="7E753FB7" w14:textId="77777777" w:rsidR="0032747B" w:rsidRDefault="0032747B"/>
  </w:footnote>
  <w:footnote w:type="continuationSeparator" w:id="0">
    <w:p w14:paraId="54D70E14" w14:textId="77777777" w:rsidR="0032747B" w:rsidRDefault="0032747B">
      <w:r>
        <w:continuationSeparator/>
      </w:r>
    </w:p>
    <w:p w14:paraId="594404AF" w14:textId="77777777" w:rsidR="0032747B" w:rsidRDefault="003274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362E" w14:textId="77777777" w:rsidR="007F4B9C" w:rsidRDefault="007F4B9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F7C0D" w14:textId="09AFFC50" w:rsidR="00FC58C2" w:rsidRDefault="00FC58C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FF7B5" w14:textId="77777777" w:rsidR="00A94C93" w:rsidRDefault="00A638EC">
    <w:pPr>
      <w:pStyle w:val="Sidehoved"/>
    </w:pPr>
    <w:r>
      <w:rPr>
        <w:noProof/>
        <w:lang w:bidi="da-DK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9FC38DB" wp14:editId="1C1DF3A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t sidepan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ktangel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ktangel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3698E2B" id="Gruppe 1" o:spid="_x0000_s1026" alt="Dekorativt sidepanel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6hRQMAAP0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">
              <v:rect id="Rektangel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ktangel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93888"/>
    <w:multiLevelType w:val="hybridMultilevel"/>
    <w:tmpl w:val="E0525368"/>
    <w:lvl w:ilvl="0" w:tplc="0EB45C24">
      <w:start w:val="1"/>
      <w:numFmt w:val="bullet"/>
      <w:pStyle w:val="Opstilling-punktteg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11"/>
    <w:rsid w:val="000C1EF1"/>
    <w:rsid w:val="001912B2"/>
    <w:rsid w:val="00223D11"/>
    <w:rsid w:val="00290347"/>
    <w:rsid w:val="002A0044"/>
    <w:rsid w:val="0032747B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54FA"/>
    <w:rsid w:val="005B2EAF"/>
    <w:rsid w:val="005B3755"/>
    <w:rsid w:val="006277BB"/>
    <w:rsid w:val="00651BC6"/>
    <w:rsid w:val="006E67C4"/>
    <w:rsid w:val="006F1CE0"/>
    <w:rsid w:val="006F2718"/>
    <w:rsid w:val="007D770B"/>
    <w:rsid w:val="007F4B9C"/>
    <w:rsid w:val="007F6A3E"/>
    <w:rsid w:val="007F6D58"/>
    <w:rsid w:val="00814963"/>
    <w:rsid w:val="008400AB"/>
    <w:rsid w:val="0090428B"/>
    <w:rsid w:val="00916046"/>
    <w:rsid w:val="00925A69"/>
    <w:rsid w:val="00A638EC"/>
    <w:rsid w:val="00A94C93"/>
    <w:rsid w:val="00AA133F"/>
    <w:rsid w:val="00AE4198"/>
    <w:rsid w:val="00B35A21"/>
    <w:rsid w:val="00BE0195"/>
    <w:rsid w:val="00C229D7"/>
    <w:rsid w:val="00C71E03"/>
    <w:rsid w:val="00CA74A9"/>
    <w:rsid w:val="00CB265B"/>
    <w:rsid w:val="00D36530"/>
    <w:rsid w:val="00D5350B"/>
    <w:rsid w:val="00F741CA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33EA8EC"/>
  <w15:chartTrackingRefBased/>
  <w15:docId w15:val="{F1FAA62E-10CC-4415-A6A8-34CD1C15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a-DK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Overskrift1">
    <w:name w:val="heading 1"/>
    <w:basedOn w:val="Normal"/>
    <w:next w:val="Normal"/>
    <w:link w:val="Overskrift1Teg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1"/>
    <w:rPr>
      <w:rFonts w:asciiTheme="majorHAnsi" w:eastAsiaTheme="majorEastAsia" w:hAnsiTheme="majorHAnsi" w:cstheme="majorBidi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Normal"/>
    <w:link w:val="TitelTeg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table" w:styleId="Tabel-Gitter">
    <w:name w:val="Table Grid"/>
    <w:basedOn w:val="Tabel-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3-farve1">
    <w:name w:val="Grid Table 3 Accent 1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tabel7-farverig-farve1">
    <w:name w:val="List Table 7 Colorful Accent 1"/>
    <w:basedOn w:val="Tabel-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tabel5-mrk-farve1">
    <w:name w:val="Grid Table 5 Dark Accent 1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tabel4-farve6">
    <w:name w:val="Grid Table 4 Accent 6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gitter-lys">
    <w:name w:val="Grid Table Light"/>
    <w:basedOn w:val="Tabel-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2">
    <w:name w:val="Plain Table 2"/>
    <w:basedOn w:val="Tabel-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el2-farve1">
    <w:name w:val="List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table" w:styleId="Gittertabel4-farve1">
    <w:name w:val="Grid Table 4 Accent 1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tabel4-farve2">
    <w:name w:val="Grid Table 4 Accent 2"/>
    <w:basedOn w:val="Tabel-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Almindeligtabel4">
    <w:name w:val="Plain Table 4"/>
    <w:basedOn w:val="Tabel-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6">
    <w:name w:val="Grid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1-lys-farve6">
    <w:name w:val="List Table 1 Light Accent 6"/>
    <w:basedOn w:val="Tabel-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Sidefod">
    <w:name w:val="footer"/>
    <w:basedOn w:val="Normal"/>
    <w:link w:val="SidefodTegn"/>
    <w:uiPriority w:val="2"/>
    <w:pPr>
      <w:spacing w:before="0"/>
    </w:pPr>
  </w:style>
  <w:style w:type="character" w:customStyle="1" w:styleId="SidefodTegn">
    <w:name w:val="Sidefod Tegn"/>
    <w:basedOn w:val="Standardskrifttypeiafsnit"/>
    <w:link w:val="Sidefod"/>
    <w:uiPriority w:val="2"/>
  </w:style>
  <w:style w:type="table" w:customStyle="1" w:styleId="Ingenkanter">
    <w:name w:val="Ingen kanter"/>
    <w:basedOn w:val="Tabel-Normal"/>
    <w:uiPriority w:val="99"/>
    <w:pPr>
      <w:spacing w:after="0" w:line="240" w:lineRule="auto"/>
    </w:pPr>
    <w:tblPr/>
  </w:style>
  <w:style w:type="table" w:styleId="Gittertabel1-lys-farve1">
    <w:name w:val="Grid Table 1 Light Accent 1"/>
    <w:aliases w:val="Sample questionnaires table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tabel2-farve1">
    <w:name w:val="Grid Table 2 Accent 1"/>
    <w:basedOn w:val="Tabel-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oplysninger">
    <w:name w:val="Kontaktoplysninger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tabel3-farve3">
    <w:name w:val="Grid Table 3 Accent 3"/>
    <w:basedOn w:val="Tabel-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tabel5-mrk-farve3">
    <w:name w:val="Grid Table 5 Dark Accent 3"/>
    <w:basedOn w:val="Tabel-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tabel1-lys-farve3">
    <w:name w:val="Grid Table 1 Light Accent 3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derskrift">
    <w:name w:val="Signature"/>
    <w:basedOn w:val="Normal"/>
    <w:link w:val="UnderskriftTeg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derskriftTegn">
    <w:name w:val="Underskrift Tegn"/>
    <w:basedOn w:val="Standardskrifttypeiafsnit"/>
    <w:link w:val="Undersk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Godkendelse">
    <w:name w:val="Godkendelse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Hjrejusteret">
    <w:name w:val="Højrejusteret"/>
    <w:basedOn w:val="Normal"/>
    <w:uiPriority w:val="1"/>
    <w:qFormat/>
    <w:pPr>
      <w:jc w:val="right"/>
    </w:pPr>
  </w:style>
  <w:style w:type="table" w:styleId="Gittertabel1-lys-farve2">
    <w:name w:val="Grid Table 1 Light Accent 2"/>
    <w:basedOn w:val="Tabel-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Opstilling-punkttegn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Kraftigfremhvning">
    <w:name w:val="Intense Emphasis"/>
    <w:basedOn w:val="Standardskrifttypeiafsni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5A54FA"/>
    <w:rPr>
      <w:i/>
      <w:iCs/>
      <w:color w:val="355D7E" w:themeColor="accent1" w:themeShade="80"/>
    </w:rPr>
  </w:style>
  <w:style w:type="character" w:styleId="Kraftighenvisning">
    <w:name w:val="Intense Reference"/>
    <w:basedOn w:val="Standardskrifttypeiafsni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rdskrifttypeiafsni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Fremhv">
    <w:name w:val="Emphasis"/>
    <w:basedOn w:val="Standardskrifttypeiafsnit"/>
    <w:uiPriority w:val="20"/>
    <w:rsid w:val="005B2EAF"/>
    <w:rPr>
      <w:i/>
      <w:iCs/>
      <w:color w:val="595959" w:themeColor="text1" w:themeTint="A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25A69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25A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Taktisk%20marketingplan%20for%20virksomhe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34FA2F9191411BBB2B659FD53A62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21EE41-2C0E-449C-BB46-1CAE6B911315}"/>
      </w:docPartPr>
      <w:docPartBody>
        <w:p w:rsidR="009B6512" w:rsidRDefault="00F0718E">
          <w:pPr>
            <w:pStyle w:val="F034FA2F9191411BBB2B659FD53A62BD"/>
          </w:pPr>
          <w:r w:rsidRPr="00814963">
            <w:rPr>
              <w:lang w:bidi="da-DK"/>
            </w:rPr>
            <w:t>Taktisk marketingplan</w:t>
          </w:r>
        </w:p>
      </w:docPartBody>
    </w:docPart>
    <w:docPart>
      <w:docPartPr>
        <w:name w:val="1282B581790349819CDF22CF12E1EA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D7A7885-6E84-474B-8E9A-9F002B0EE1E5}"/>
      </w:docPartPr>
      <w:docPartBody>
        <w:p w:rsidR="009B6512" w:rsidRDefault="00F0718E">
          <w:pPr>
            <w:pStyle w:val="1282B581790349819CDF22CF12E1EAC3"/>
          </w:pPr>
          <w:r w:rsidRPr="00814963">
            <w:rPr>
              <w:lang w:bidi="da-DK"/>
            </w:rPr>
            <w:t>Definer dit tilbud, der skal tiltrække kunder.</w:t>
          </w:r>
        </w:p>
      </w:docPartBody>
    </w:docPart>
    <w:docPart>
      <w:docPartPr>
        <w:name w:val="9631FD5E23394B1EB1054471883E26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0ECD4F-C74B-4D3F-9409-E66A62119BA0}"/>
      </w:docPartPr>
      <w:docPartBody>
        <w:p w:rsidR="009B6512" w:rsidRDefault="00F0718E">
          <w:pPr>
            <w:pStyle w:val="9631FD5E23394B1EB1054471883E26F2"/>
          </w:pPr>
          <w:r w:rsidRPr="00814963">
            <w:rPr>
              <w:lang w:bidi="da-DK"/>
            </w:rPr>
            <w:t>Proces</w:t>
          </w:r>
        </w:p>
      </w:docPartBody>
    </w:docPart>
    <w:docPart>
      <w:docPartPr>
        <w:name w:val="2790E7679B434A2EA6D1A36D77B1B4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DA7FA7-8059-4663-A71D-7222E98073CA}"/>
      </w:docPartPr>
      <w:docPartBody>
        <w:p w:rsidR="009B6512" w:rsidRDefault="006A5A1F" w:rsidP="006A5A1F">
          <w:pPr>
            <w:pStyle w:val="2790E7679B434A2EA6D1A36D77B1B4FC"/>
          </w:pPr>
          <w:r w:rsidRPr="00814963">
            <w:rPr>
              <w:lang w:bidi="da-DK"/>
            </w:rPr>
            <w:t>Dokumentets undertitel</w:t>
          </w:r>
        </w:p>
      </w:docPartBody>
    </w:docPart>
    <w:docPart>
      <w:docPartPr>
        <w:name w:val="1FEB674CC9434950ADDD4231307024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3B130C6-F06D-4897-A411-5DBF097C6313}"/>
      </w:docPartPr>
      <w:docPartBody>
        <w:p w:rsidR="009B6512" w:rsidRDefault="006A5A1F" w:rsidP="006A5A1F">
          <w:pPr>
            <w:pStyle w:val="1FEB674CC9434950ADDD423130702416"/>
          </w:pPr>
          <w:r w:rsidRPr="00814963">
            <w:rPr>
              <w:lang w:bidi="da-DK"/>
            </w:rPr>
            <w:t>Version</w:t>
          </w:r>
        </w:p>
      </w:docPartBody>
    </w:docPart>
    <w:docPart>
      <w:docPartPr>
        <w:name w:val="8DD162772671448AA4D49BA85A2D0B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B3CE6C-E77A-4554-BCE7-BABD7BC69261}"/>
      </w:docPartPr>
      <w:docPartBody>
        <w:p w:rsidR="009B6512" w:rsidRDefault="006A5A1F" w:rsidP="006A5A1F">
          <w:pPr>
            <w:pStyle w:val="8DD162772671448AA4D49BA85A2D0BAD"/>
          </w:pPr>
          <w:r w:rsidRPr="00814963">
            <w:rPr>
              <w:lang w:bidi="da-DK"/>
            </w:rPr>
            <w:t>Dato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1F"/>
    <w:rsid w:val="006A5A1F"/>
    <w:rsid w:val="006D3168"/>
    <w:rsid w:val="009B6512"/>
    <w:rsid w:val="00B33D77"/>
    <w:rsid w:val="00F0718E"/>
    <w:rsid w:val="00F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en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034FA2F9191411BBB2B659FD53A62BD">
    <w:name w:val="F034FA2F9191411BBB2B659FD53A62BD"/>
  </w:style>
  <w:style w:type="character" w:styleId="Fremhv">
    <w:name w:val="Emphasis"/>
    <w:basedOn w:val="Standardskrifttypeiafsnit"/>
    <w:uiPriority w:val="20"/>
    <w:rPr>
      <w:i/>
      <w:iCs/>
      <w:color w:val="595959" w:themeColor="text1" w:themeTint="A6"/>
    </w:rPr>
  </w:style>
  <w:style w:type="paragraph" w:customStyle="1" w:styleId="1282B581790349819CDF22CF12E1EAC3">
    <w:name w:val="1282B581790349819CDF22CF12E1EAC3"/>
  </w:style>
  <w:style w:type="paragraph" w:customStyle="1" w:styleId="9631FD5E23394B1EB1054471883E26F2">
    <w:name w:val="9631FD5E23394B1EB1054471883E26F2"/>
  </w:style>
  <w:style w:type="character" w:styleId="Pladsholdertekst">
    <w:name w:val="Placeholder Text"/>
    <w:basedOn w:val="Standardskrifttypeiafsnit"/>
    <w:uiPriority w:val="2"/>
    <w:rPr>
      <w:i/>
      <w:iCs/>
      <w:color w:val="808080"/>
    </w:rPr>
  </w:style>
  <w:style w:type="paragraph" w:customStyle="1" w:styleId="4FF76F026A814CD89516EDE7D9229030">
    <w:name w:val="4FF76F026A814CD89516EDE7D9229030"/>
  </w:style>
  <w:style w:type="paragraph" w:customStyle="1" w:styleId="2790E7679B434A2EA6D1A36D77B1B4FC">
    <w:name w:val="2790E7679B434A2EA6D1A36D77B1B4FC"/>
    <w:rsid w:val="006A5A1F"/>
  </w:style>
  <w:style w:type="paragraph" w:customStyle="1" w:styleId="1FEB674CC9434950ADDD423130702416">
    <w:name w:val="1FEB674CC9434950ADDD423130702416"/>
    <w:rsid w:val="006A5A1F"/>
  </w:style>
  <w:style w:type="paragraph" w:customStyle="1" w:styleId="8DD162772671448AA4D49BA85A2D0BAD">
    <w:name w:val="8DD162772671448AA4D49BA85A2D0BAD"/>
    <w:rsid w:val="006A5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Taktisk marketingplan for virksomheder.dotx</Template>
  <TotalTime>19</TotalTime>
  <Pages>2</Pages>
  <Words>76</Words>
  <Characters>395</Characters>
  <Application>Microsoft Office Word</Application>
  <DocSecurity>0</DocSecurity>
  <Lines>13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EAAA/CREATE Lab</dc:subject>
  <dc:creator>Martin Buchwald</dc:creator>
  <cp:keywords>Pupper Dev. Env. setup Guide</cp:keywords>
  <cp:lastModifiedBy>Martin Teit Buchwald (EAAMTB)</cp:lastModifiedBy>
  <cp:revision>6</cp:revision>
  <dcterms:created xsi:type="dcterms:W3CDTF">2021-03-15T07:55:00Z</dcterms:created>
  <dcterms:modified xsi:type="dcterms:W3CDTF">2021-05-18T13:15:00Z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