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03D2E" w14:textId="62E2690C" w:rsidR="00A638EC" w:rsidRPr="00814963" w:rsidRDefault="008B7DE3" w:rsidP="008B7DE3">
      <w:pPr>
        <w:pStyle w:val="Logo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E4CD60" wp14:editId="4345CF42">
            <wp:simplePos x="0" y="0"/>
            <wp:positionH relativeFrom="column">
              <wp:posOffset>432435</wp:posOffset>
            </wp:positionH>
            <wp:positionV relativeFrom="paragraph">
              <wp:posOffset>463550</wp:posOffset>
            </wp:positionV>
            <wp:extent cx="5200814" cy="3640456"/>
            <wp:effectExtent l="0" t="0" r="0" b="0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14" cy="36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EB72E" w14:textId="181C3243" w:rsidR="00FC58C2" w:rsidRPr="00814963" w:rsidRDefault="00FC58C2" w:rsidP="00085D9F">
      <w:pPr>
        <w:ind w:left="0"/>
      </w:pPr>
    </w:p>
    <w:p w14:paraId="4DC15C08" w14:textId="0CC103D8" w:rsidR="00FC58C2" w:rsidRPr="00814963" w:rsidRDefault="00FC58C2"/>
    <w:sdt>
      <w:sdtPr>
        <w:alias w:val="Angiv titel:"/>
        <w:tag w:val=""/>
        <w:id w:val="390237733"/>
        <w:placeholder>
          <w:docPart w:val="2E9B3BB0205F49FD9298FB6E7494C66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6188116" w14:textId="4ADA55D0" w:rsidR="00085D9F" w:rsidRPr="00814963" w:rsidRDefault="00085D9F" w:rsidP="00085D9F">
          <w:pPr>
            <w:pStyle w:val="Titel"/>
          </w:pPr>
          <w:r>
            <w:t xml:space="preserve">Pupper </w:t>
          </w:r>
          <w:r w:rsidR="008B7DE3">
            <w:t>Servo Calibration guide</w:t>
          </w:r>
        </w:p>
      </w:sdtContent>
    </w:sdt>
    <w:sdt>
      <w:sdtPr>
        <w:alias w:val="Angiv undertitel:"/>
        <w:tag w:val="Angiv undertitel:"/>
        <w:id w:val="1134748392"/>
        <w:placeholder>
          <w:docPart w:val="AB4686019C5A4DA4A06A946DD4B6DD7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451CE430" w14:textId="21C0CF3B" w:rsidR="00085D9F" w:rsidRPr="00814963" w:rsidRDefault="00085D9F" w:rsidP="00085D9F">
          <w:pPr>
            <w:pStyle w:val="Undertitel"/>
          </w:pPr>
          <w:r>
            <w:t>Eaaa’s Createlab</w:t>
          </w:r>
        </w:p>
      </w:sdtContent>
    </w:sdt>
    <w:p w14:paraId="73CF3522" w14:textId="7FC694CC" w:rsidR="00085D9F" w:rsidRPr="00814963" w:rsidRDefault="00EB6C9D" w:rsidP="00085D9F">
      <w:pPr>
        <w:pStyle w:val="Undertitel"/>
      </w:pPr>
      <w:sdt>
        <w:sdtPr>
          <w:alias w:val="Version:"/>
          <w:tag w:val="Version:"/>
          <w:id w:val="1459911874"/>
          <w:placeholder>
            <w:docPart w:val="F52621CFF4F948FFAB147127F456CB0E"/>
          </w:placeholder>
          <w:temporary/>
          <w:showingPlcHdr/>
          <w15:appearance w15:val="hidden"/>
        </w:sdtPr>
        <w:sdtEndPr/>
        <w:sdtContent>
          <w:r w:rsidR="00085D9F" w:rsidRPr="00814963">
            <w:rPr>
              <w:lang w:bidi="da-DK"/>
            </w:rPr>
            <w:t>Version</w:t>
          </w:r>
        </w:sdtContent>
      </w:sdt>
      <w:r w:rsidR="00085D9F" w:rsidRPr="00814963">
        <w:rPr>
          <w:lang w:bidi="da-DK"/>
        </w:rPr>
        <w:t xml:space="preserve"> </w:t>
      </w:r>
      <w:r w:rsidR="00085D9F">
        <w:t>1.</w:t>
      </w:r>
      <w:r w:rsidR="005F0A0C">
        <w:t>0</w:t>
      </w:r>
    </w:p>
    <w:p w14:paraId="6F363FA0" w14:textId="77777777" w:rsidR="00085D9F" w:rsidRPr="00814963" w:rsidRDefault="00EB6C9D" w:rsidP="00085D9F">
      <w:pPr>
        <w:pStyle w:val="Undertitel"/>
      </w:pPr>
      <w:sdt>
        <w:sdtPr>
          <w:alias w:val="Angiv dato:"/>
          <w:tag w:val="Angiv dato:"/>
          <w:id w:val="-664086759"/>
          <w:placeholder>
            <w:docPart w:val="CFD5920718354DB4B98104D9BD05C9E6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085D9F">
            <w:t>16/02/2021</w:t>
          </w:r>
        </w:sdtContent>
      </w:sdt>
    </w:p>
    <w:p w14:paraId="571AE362" w14:textId="756C8B9A" w:rsidR="00FC58C2" w:rsidRDefault="00FC58C2"/>
    <w:p w14:paraId="603487C2" w14:textId="53729669" w:rsidR="00085D9F" w:rsidRDefault="00085D9F"/>
    <w:p w14:paraId="6E012AD6" w14:textId="3DD534C6" w:rsidR="00085D9F" w:rsidRDefault="00085D9F"/>
    <w:p w14:paraId="37567276" w14:textId="0A71ED3D" w:rsidR="00085D9F" w:rsidRDefault="00085D9F"/>
    <w:p w14:paraId="4FA704DE" w14:textId="55728BF8" w:rsidR="00085D9F" w:rsidRDefault="00085D9F"/>
    <w:p w14:paraId="26708256" w14:textId="7CDAD67C" w:rsidR="00085D9F" w:rsidRDefault="00085D9F"/>
    <w:p w14:paraId="72633AE5" w14:textId="63D75A1A" w:rsidR="00085D9F" w:rsidRDefault="00085D9F"/>
    <w:p w14:paraId="57A87B79" w14:textId="7595BD9A" w:rsidR="00085D9F" w:rsidRDefault="00085D9F"/>
    <w:p w14:paraId="0C97A553" w14:textId="30AE15AE" w:rsidR="00085D9F" w:rsidRDefault="00085D9F"/>
    <w:p w14:paraId="2182745A" w14:textId="24B666C1" w:rsidR="00085D9F" w:rsidRDefault="00085D9F"/>
    <w:p w14:paraId="0490CD96" w14:textId="422BB44E" w:rsidR="00085D9F" w:rsidRDefault="00085D9F"/>
    <w:p w14:paraId="6194F718" w14:textId="77777777" w:rsidR="0068671A" w:rsidRDefault="0068671A" w:rsidP="00E83743">
      <w:pPr>
        <w:pStyle w:val="Listeafsnit"/>
        <w:ind w:left="1080"/>
        <w:rPr>
          <w:color w:val="000000" w:themeColor="text1"/>
        </w:rPr>
      </w:pPr>
    </w:p>
    <w:sectPr w:rsidR="0068671A" w:rsidSect="00CA74A9"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CB326" w14:textId="77777777" w:rsidR="00EB6C9D" w:rsidRDefault="00EB6C9D">
      <w:r>
        <w:separator/>
      </w:r>
    </w:p>
    <w:p w14:paraId="54919FFB" w14:textId="77777777" w:rsidR="00EB6C9D" w:rsidRDefault="00EB6C9D"/>
  </w:endnote>
  <w:endnote w:type="continuationSeparator" w:id="0">
    <w:p w14:paraId="047521F7" w14:textId="77777777" w:rsidR="00EB6C9D" w:rsidRDefault="00EB6C9D">
      <w:r>
        <w:continuationSeparator/>
      </w:r>
    </w:p>
    <w:p w14:paraId="1CA4C4FE" w14:textId="77777777" w:rsidR="00EB6C9D" w:rsidRDefault="00EB6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Sidefodstabel med dato, dokumentets titel og sidetal"/>
    </w:tblPr>
    <w:tblGrid>
      <w:gridCol w:w="1354"/>
      <w:gridCol w:w="6318"/>
      <w:gridCol w:w="1354"/>
    </w:tblGrid>
    <w:tr w:rsidR="00F3266D" w14:paraId="23B5A631" w14:textId="77777777" w:rsidTr="005A54FA">
      <w:tc>
        <w:tcPr>
          <w:tcW w:w="750" w:type="pct"/>
        </w:tcPr>
        <w:p w14:paraId="64236A36" w14:textId="7090179C" w:rsidR="00F3266D" w:rsidRDefault="00EB6C9D" w:rsidP="00547E56">
          <w:pPr>
            <w:pStyle w:val="Sidefod"/>
          </w:pPr>
          <w:sdt>
            <w:sdtPr>
              <w:alias w:val="Dato:"/>
              <w:tag w:val="Dato:"/>
              <w:id w:val="-581765881"/>
              <w:placeholder>
                <w:docPart w:val="49BF8FD846344B949F2C92CB55036739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F3266D">
                <w:t>16/02/2021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CAC8E4605946419F8FF6DEDDA209656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DAE73D5" w14:textId="6461CAF3" w:rsidR="00F3266D" w:rsidRDefault="008B7DE3" w:rsidP="00547E56">
              <w:pPr>
                <w:pStyle w:val="Sidefod"/>
                <w:jc w:val="center"/>
              </w:pPr>
              <w:r>
                <w:t xml:space="preserve">Pupper </w:t>
              </w:r>
              <w:proofErr w:type="spellStart"/>
              <w:r>
                <w:t>Servo</w:t>
              </w:r>
              <w:proofErr w:type="spellEnd"/>
              <w:r>
                <w:t xml:space="preserve"> </w:t>
              </w:r>
              <w:proofErr w:type="spellStart"/>
              <w:r>
                <w:t>Calibration</w:t>
              </w:r>
              <w:proofErr w:type="spellEnd"/>
              <w:r>
                <w:t xml:space="preserve"> guide</w:t>
              </w:r>
            </w:p>
          </w:sdtContent>
        </w:sdt>
      </w:tc>
      <w:tc>
        <w:tcPr>
          <w:tcW w:w="750" w:type="pct"/>
        </w:tcPr>
        <w:p w14:paraId="689E8087" w14:textId="77777777" w:rsidR="00F3266D" w:rsidRDefault="00F3266D" w:rsidP="00547E56">
          <w:pPr>
            <w:pStyle w:val="Sidefod"/>
            <w:jc w:val="right"/>
          </w:pPr>
          <w:r>
            <w:rPr>
              <w:lang w:bidi="da-DK"/>
            </w:rPr>
            <w:fldChar w:fldCharType="begin"/>
          </w:r>
          <w:r>
            <w:rPr>
              <w:lang w:bidi="da-DK"/>
            </w:rPr>
            <w:instrText xml:space="preserve"> PAGE   \* MERGEFORMAT </w:instrText>
          </w:r>
          <w:r>
            <w:rPr>
              <w:lang w:bidi="da-DK"/>
            </w:rPr>
            <w:fldChar w:fldCharType="separate"/>
          </w:r>
          <w:r>
            <w:rPr>
              <w:noProof/>
              <w:lang w:bidi="da-DK"/>
            </w:rPr>
            <w:t>4</w:t>
          </w:r>
          <w:r>
            <w:rPr>
              <w:noProof/>
              <w:lang w:bidi="da-DK"/>
            </w:rPr>
            <w:fldChar w:fldCharType="end"/>
          </w:r>
        </w:p>
      </w:tc>
    </w:tr>
  </w:tbl>
  <w:p w14:paraId="0AB575E7" w14:textId="77777777" w:rsidR="00F3266D" w:rsidRDefault="00F3266D">
    <w:pPr>
      <w:pStyle w:val="Sidefod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3192A" w14:textId="77777777" w:rsidR="00EB6C9D" w:rsidRDefault="00EB6C9D">
      <w:r>
        <w:separator/>
      </w:r>
    </w:p>
    <w:p w14:paraId="0A89093F" w14:textId="77777777" w:rsidR="00EB6C9D" w:rsidRDefault="00EB6C9D"/>
  </w:footnote>
  <w:footnote w:type="continuationSeparator" w:id="0">
    <w:p w14:paraId="65C8EECA" w14:textId="77777777" w:rsidR="00EB6C9D" w:rsidRDefault="00EB6C9D">
      <w:r>
        <w:continuationSeparator/>
      </w:r>
    </w:p>
    <w:p w14:paraId="687DA1E2" w14:textId="77777777" w:rsidR="00EB6C9D" w:rsidRDefault="00EB6C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C12DB" w14:textId="77777777" w:rsidR="00F3266D" w:rsidRDefault="00F3266D">
    <w:pPr>
      <w:pStyle w:val="Sidehoved"/>
    </w:pPr>
    <w:r>
      <w:rPr>
        <w:noProof/>
        <w:lang w:bidi="da-DK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BE2493A" wp14:editId="731FFBC0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t sidepan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ktangel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ktangel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B40DA13" id="Gruppe 1" o:spid="_x0000_s1026" alt="Dekorativt sidepanel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6hRQMAAP0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">
              <v:rect id="Rektangel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ktangel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445"/>
    <w:multiLevelType w:val="hybridMultilevel"/>
    <w:tmpl w:val="95F0C050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0BC141B"/>
    <w:multiLevelType w:val="hybridMultilevel"/>
    <w:tmpl w:val="17602842"/>
    <w:lvl w:ilvl="0" w:tplc="23E2E9B8">
      <w:start w:val="1"/>
      <w:numFmt w:val="decimal"/>
      <w:lvlText w:val="%1."/>
      <w:lvlJc w:val="left"/>
      <w:pPr>
        <w:ind w:left="1152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20000019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Opstilling-punktteg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15C7922"/>
    <w:multiLevelType w:val="hybridMultilevel"/>
    <w:tmpl w:val="CB424E24"/>
    <w:lvl w:ilvl="0" w:tplc="23E2E9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1139BE"/>
    <w:multiLevelType w:val="hybridMultilevel"/>
    <w:tmpl w:val="EDF6B0E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C44ED0"/>
    <w:multiLevelType w:val="hybridMultilevel"/>
    <w:tmpl w:val="CDFA7D5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7A3002F2">
      <w:start w:val="1"/>
      <w:numFmt w:val="lowerLetter"/>
      <w:lvlText w:val="%5."/>
      <w:lvlJc w:val="left"/>
      <w:pPr>
        <w:ind w:left="3960" w:hanging="360"/>
      </w:pPr>
      <w:rPr>
        <w:color w:val="000000" w:themeColor="text1"/>
      </w:r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9F"/>
    <w:rsid w:val="00085D9F"/>
    <w:rsid w:val="000C1EF1"/>
    <w:rsid w:val="000D3E01"/>
    <w:rsid w:val="001912B2"/>
    <w:rsid w:val="00194342"/>
    <w:rsid w:val="0025272B"/>
    <w:rsid w:val="00290347"/>
    <w:rsid w:val="002A0044"/>
    <w:rsid w:val="00322097"/>
    <w:rsid w:val="0038552C"/>
    <w:rsid w:val="00391961"/>
    <w:rsid w:val="003A445F"/>
    <w:rsid w:val="003A4FE1"/>
    <w:rsid w:val="003C0801"/>
    <w:rsid w:val="003F66FA"/>
    <w:rsid w:val="004224CB"/>
    <w:rsid w:val="00474746"/>
    <w:rsid w:val="0048634D"/>
    <w:rsid w:val="004D5282"/>
    <w:rsid w:val="004F0E9B"/>
    <w:rsid w:val="00547E56"/>
    <w:rsid w:val="005701B1"/>
    <w:rsid w:val="00582ABD"/>
    <w:rsid w:val="005A54FA"/>
    <w:rsid w:val="005B2EAF"/>
    <w:rsid w:val="005B3755"/>
    <w:rsid w:val="005F0A0C"/>
    <w:rsid w:val="00657C90"/>
    <w:rsid w:val="0068671A"/>
    <w:rsid w:val="006A6773"/>
    <w:rsid w:val="006E67C4"/>
    <w:rsid w:val="006F2718"/>
    <w:rsid w:val="007D770B"/>
    <w:rsid w:val="007F4B9C"/>
    <w:rsid w:val="007F5637"/>
    <w:rsid w:val="007F6D58"/>
    <w:rsid w:val="00814963"/>
    <w:rsid w:val="008400AB"/>
    <w:rsid w:val="008546E0"/>
    <w:rsid w:val="0086525F"/>
    <w:rsid w:val="008B7DE3"/>
    <w:rsid w:val="0090428B"/>
    <w:rsid w:val="00915D56"/>
    <w:rsid w:val="00925A69"/>
    <w:rsid w:val="00A638EC"/>
    <w:rsid w:val="00A94C93"/>
    <w:rsid w:val="00AA133F"/>
    <w:rsid w:val="00AE0EC4"/>
    <w:rsid w:val="00B85A87"/>
    <w:rsid w:val="00BE0195"/>
    <w:rsid w:val="00CA74A9"/>
    <w:rsid w:val="00CE617C"/>
    <w:rsid w:val="00D5350B"/>
    <w:rsid w:val="00E82A9A"/>
    <w:rsid w:val="00E83743"/>
    <w:rsid w:val="00EB6C9D"/>
    <w:rsid w:val="00EF714F"/>
    <w:rsid w:val="00F16879"/>
    <w:rsid w:val="00F3266D"/>
    <w:rsid w:val="00F741CA"/>
    <w:rsid w:val="00F9069F"/>
    <w:rsid w:val="00FA1624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99CB4D"/>
  <w15:chartTrackingRefBased/>
  <w15:docId w15:val="{D4B53C84-632D-4E19-B4F7-02EB0C39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a-DK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Overskrift1">
    <w:name w:val="heading 1"/>
    <w:basedOn w:val="Normal"/>
    <w:next w:val="Normal"/>
    <w:link w:val="Overskrift1Teg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1"/>
    <w:rPr>
      <w:rFonts w:asciiTheme="majorHAnsi" w:eastAsiaTheme="majorEastAsia" w:hAnsiTheme="majorHAnsi" w:cstheme="majorBidi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Normal"/>
    <w:link w:val="TitelTeg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-Gitter">
    <w:name w:val="Table Grid"/>
    <w:basedOn w:val="Tabel-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3-farve1">
    <w:name w:val="Grid Table 3 Accent 1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tabel7-farverig-farve1">
    <w:name w:val="List Table 7 Colorful Accent 1"/>
    <w:basedOn w:val="Tabel-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5-mrk-farve1">
    <w:name w:val="Grid Table 5 Dark Accent 1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tabel4-farve6">
    <w:name w:val="Grid Table 4 Accent 6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gitter-lys">
    <w:name w:val="Grid Table Light"/>
    <w:basedOn w:val="Tabel-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2">
    <w:name w:val="Plain Table 2"/>
    <w:basedOn w:val="Tabel-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el2-farve1">
    <w:name w:val="List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table" w:styleId="Gittertabel4-farve1">
    <w:name w:val="Grid Table 4 Accent 1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tabel4-farve2">
    <w:name w:val="Grid Table 4 Accent 2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Almindeligtabel4">
    <w:name w:val="Plain Table 4"/>
    <w:basedOn w:val="Tabel-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1-lys-farve6">
    <w:name w:val="Grid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1-lys-farve6">
    <w:name w:val="List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Sidefod">
    <w:name w:val="footer"/>
    <w:basedOn w:val="Normal"/>
    <w:link w:val="SidefodTegn"/>
    <w:uiPriority w:val="2"/>
    <w:pPr>
      <w:spacing w:before="0"/>
    </w:pPr>
  </w:style>
  <w:style w:type="character" w:customStyle="1" w:styleId="SidefodTegn">
    <w:name w:val="Sidefod Tegn"/>
    <w:basedOn w:val="Standardskrifttypeiafsnit"/>
    <w:link w:val="Sidefod"/>
    <w:uiPriority w:val="2"/>
  </w:style>
  <w:style w:type="table" w:customStyle="1" w:styleId="Ingenkanter">
    <w:name w:val="Ingen kanter"/>
    <w:basedOn w:val="Tabel-Normal"/>
    <w:uiPriority w:val="99"/>
    <w:pPr>
      <w:spacing w:after="0" w:line="240" w:lineRule="auto"/>
    </w:pPr>
    <w:tblPr/>
  </w:style>
  <w:style w:type="table" w:styleId="Gittertabel1-lys-farve1">
    <w:name w:val="Grid Table 1 Light Accent 1"/>
    <w:aliases w:val="Sample questionnaires table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tabel2-farve1">
    <w:name w:val="Grid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oplysninger">
    <w:name w:val="Kontaktoplysninger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tabel3-farve3">
    <w:name w:val="Grid Table 3 Accent 3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tabel5-mrk-farve3">
    <w:name w:val="Grid Table 5 Dark Accent 3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tabel1-lys-farve3">
    <w:name w:val="Grid Table 1 Light Accent 3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derskrift">
    <w:name w:val="Signature"/>
    <w:basedOn w:val="Normal"/>
    <w:link w:val="UnderskriftTeg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derskriftTegn">
    <w:name w:val="Underskrift Tegn"/>
    <w:basedOn w:val="Standardskrifttypeiafsnit"/>
    <w:link w:val="Undersk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Godkendelse">
    <w:name w:val="Godkendelse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Hjrejusteret">
    <w:name w:val="Højrejusteret"/>
    <w:basedOn w:val="Normal"/>
    <w:uiPriority w:val="1"/>
    <w:qFormat/>
    <w:pPr>
      <w:jc w:val="right"/>
    </w:pPr>
  </w:style>
  <w:style w:type="table" w:styleId="Gittertabel1-lys-farve2">
    <w:name w:val="Grid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Opstilling-punkttegn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Kraftigfremhvning">
    <w:name w:val="Intense Emphasis"/>
    <w:basedOn w:val="Standardskrifttypeiafsni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5A54FA"/>
    <w:rPr>
      <w:i/>
      <w:iCs/>
      <w:color w:val="355D7E" w:themeColor="accent1" w:themeShade="80"/>
    </w:rPr>
  </w:style>
  <w:style w:type="character" w:styleId="Kraftighenvisning">
    <w:name w:val="Intense Reference"/>
    <w:basedOn w:val="Standardskrifttypeiafsni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rdskrifttypeiafsni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Fremhv">
    <w:name w:val="Emphasis"/>
    <w:basedOn w:val="Standardskrifttypeiafsnit"/>
    <w:uiPriority w:val="20"/>
    <w:rsid w:val="005B2EAF"/>
    <w:rPr>
      <w:i/>
      <w:iCs/>
      <w:color w:val="595959" w:themeColor="text1" w:themeTint="A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5A6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5A69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unhideWhenUsed/>
    <w:qFormat/>
    <w:rsid w:val="00085D9F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865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Taktisk%20marketingplan%20for%20virksomhe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BF8FD846344B949F2C92CB550367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42630B3-4B20-4E12-848E-B5EB6177D4A0}"/>
      </w:docPartPr>
      <w:docPartBody>
        <w:p w:rsidR="00AE17C4" w:rsidRDefault="00AE17C4">
          <w:pPr>
            <w:pStyle w:val="49BF8FD846344B949F2C92CB55036739"/>
          </w:pPr>
          <w:r w:rsidRPr="00814963">
            <w:rPr>
              <w:lang w:bidi="da-DK"/>
            </w:rPr>
            <w:t>Definer dit tilbud, der skal tiltrække kunder.</w:t>
          </w:r>
        </w:p>
      </w:docPartBody>
    </w:docPart>
    <w:docPart>
      <w:docPartPr>
        <w:name w:val="CAC8E4605946419F8FF6DEDDA20965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3728DA-F0EC-4831-BDB9-1D4B6141B5AB}"/>
      </w:docPartPr>
      <w:docPartBody>
        <w:p w:rsidR="00AE17C4" w:rsidRDefault="00AE17C4">
          <w:pPr>
            <w:pStyle w:val="CAC8E4605946419F8FF6DEDDA2096562"/>
          </w:pPr>
          <w:r w:rsidRPr="00814963">
            <w:rPr>
              <w:lang w:bidi="da-DK"/>
            </w:rPr>
            <w:t>Proces</w:t>
          </w:r>
        </w:p>
      </w:docPartBody>
    </w:docPart>
    <w:docPart>
      <w:docPartPr>
        <w:name w:val="2E9B3BB0205F49FD9298FB6E7494C6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F2F5D4-9390-4402-A431-5A90A3E53840}"/>
      </w:docPartPr>
      <w:docPartBody>
        <w:p w:rsidR="00AE17C4" w:rsidRDefault="00AE17C4" w:rsidP="00AE17C4">
          <w:pPr>
            <w:pStyle w:val="2E9B3BB0205F49FD9298FB6E7494C66C"/>
          </w:pPr>
          <w:r w:rsidRPr="00814963">
            <w:rPr>
              <w:lang w:bidi="da-DK"/>
            </w:rPr>
            <w:t>Taktisk marketingplan</w:t>
          </w:r>
        </w:p>
      </w:docPartBody>
    </w:docPart>
    <w:docPart>
      <w:docPartPr>
        <w:name w:val="AB4686019C5A4DA4A06A946DD4B6DD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B23090-57A2-47E6-B9E8-A451F4F95631}"/>
      </w:docPartPr>
      <w:docPartBody>
        <w:p w:rsidR="00AE17C4" w:rsidRDefault="00AE17C4" w:rsidP="00AE17C4">
          <w:pPr>
            <w:pStyle w:val="AB4686019C5A4DA4A06A946DD4B6DD70"/>
          </w:pPr>
          <w:r w:rsidRPr="00814963">
            <w:rPr>
              <w:lang w:bidi="da-DK"/>
            </w:rPr>
            <w:t>Dokumentets undertitel</w:t>
          </w:r>
        </w:p>
      </w:docPartBody>
    </w:docPart>
    <w:docPart>
      <w:docPartPr>
        <w:name w:val="F52621CFF4F948FFAB147127F456CB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0E366-3407-4C0C-A1C5-0E4B367F171D}"/>
      </w:docPartPr>
      <w:docPartBody>
        <w:p w:rsidR="00AE17C4" w:rsidRDefault="00AE17C4" w:rsidP="00AE17C4">
          <w:pPr>
            <w:pStyle w:val="F52621CFF4F948FFAB147127F456CB0E"/>
          </w:pPr>
          <w:r w:rsidRPr="00814963">
            <w:rPr>
              <w:lang w:bidi="da-DK"/>
            </w:rPr>
            <w:t>Version</w:t>
          </w:r>
        </w:p>
      </w:docPartBody>
    </w:docPart>
    <w:docPart>
      <w:docPartPr>
        <w:name w:val="CFD5920718354DB4B98104D9BD05C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5289BF-03CE-4209-AA07-9D27919158BC}"/>
      </w:docPartPr>
      <w:docPartBody>
        <w:p w:rsidR="00AE17C4" w:rsidRDefault="00AE17C4" w:rsidP="00AE17C4">
          <w:pPr>
            <w:pStyle w:val="CFD5920718354DB4B98104D9BD05C9E6"/>
          </w:pPr>
          <w:r w:rsidRPr="00814963">
            <w:rPr>
              <w:lang w:bidi="da-DK"/>
            </w:rPr>
            <w:t>Dato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C4"/>
    <w:rsid w:val="00256658"/>
    <w:rsid w:val="00A776E0"/>
    <w:rsid w:val="00A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rPr>
      <w:i/>
      <w:iCs/>
      <w:color w:val="595959" w:themeColor="text1" w:themeTint="A6"/>
    </w:rPr>
  </w:style>
  <w:style w:type="paragraph" w:customStyle="1" w:styleId="49BF8FD846344B949F2C92CB55036739">
    <w:name w:val="49BF8FD846344B949F2C92CB55036739"/>
  </w:style>
  <w:style w:type="paragraph" w:customStyle="1" w:styleId="CAC8E4605946419F8FF6DEDDA2096562">
    <w:name w:val="CAC8E4605946419F8FF6DEDDA2096562"/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paragraph" w:customStyle="1" w:styleId="2E9B3BB0205F49FD9298FB6E7494C66C">
    <w:name w:val="2E9B3BB0205F49FD9298FB6E7494C66C"/>
    <w:rsid w:val="00AE17C4"/>
  </w:style>
  <w:style w:type="paragraph" w:customStyle="1" w:styleId="AB4686019C5A4DA4A06A946DD4B6DD70">
    <w:name w:val="AB4686019C5A4DA4A06A946DD4B6DD70"/>
    <w:rsid w:val="00AE17C4"/>
  </w:style>
  <w:style w:type="paragraph" w:customStyle="1" w:styleId="F52621CFF4F948FFAB147127F456CB0E">
    <w:name w:val="F52621CFF4F948FFAB147127F456CB0E"/>
    <w:rsid w:val="00AE17C4"/>
  </w:style>
  <w:style w:type="paragraph" w:customStyle="1" w:styleId="CFD5920718354DB4B98104D9BD05C9E6">
    <w:name w:val="CFD5920718354DB4B98104D9BD05C9E6"/>
    <w:rsid w:val="00AE1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16/02/2021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43D6C-4427-4AEF-9703-2781F717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Taktisk marketingplan for virksomheder.dotx</Template>
  <TotalTime>2970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Eaaa’s Createlab</dc:subject>
  <dc:creator>Martin Buchwald</dc:creator>
  <cp:keywords>Pupper Servo Calibration guide</cp:keywords>
  <cp:lastModifiedBy>Martin Teit Buchwald (EAAMTB)</cp:lastModifiedBy>
  <cp:revision>7</cp:revision>
  <cp:lastPrinted>2021-02-18T12:27:00Z</cp:lastPrinted>
  <dcterms:created xsi:type="dcterms:W3CDTF">2021-02-16T10:30:00Z</dcterms:created>
  <dcterms:modified xsi:type="dcterms:W3CDTF">2021-03-15T13:32:00Z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