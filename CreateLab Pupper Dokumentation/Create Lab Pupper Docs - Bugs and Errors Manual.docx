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3458" w14:textId="0B2EF19E" w:rsidR="00A638EC" w:rsidRPr="00814963" w:rsidRDefault="00D648DB" w:rsidP="00D648DB">
      <w:pPr>
        <w:pStyle w:val="Logo"/>
        <w:jc w:val="center"/>
      </w:pPr>
      <w:r>
        <w:rPr>
          <w:noProof/>
          <w:lang w:bidi="da-DK"/>
        </w:rPr>
        <w:drawing>
          <wp:anchor distT="0" distB="0" distL="114300" distR="114300" simplePos="0" relativeHeight="251658240" behindDoc="0" locked="0" layoutInCell="1" allowOverlap="1" wp14:anchorId="594830D8" wp14:editId="1E020E98">
            <wp:simplePos x="0" y="0"/>
            <wp:positionH relativeFrom="column">
              <wp:posOffset>721995</wp:posOffset>
            </wp:positionH>
            <wp:positionV relativeFrom="paragraph">
              <wp:posOffset>327660</wp:posOffset>
            </wp:positionV>
            <wp:extent cx="4574540" cy="3749040"/>
            <wp:effectExtent l="0" t="0" r="0" b="381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alias w:val="Angiv titel:"/>
        <w:tag w:val=""/>
        <w:id w:val="390237733"/>
        <w:placeholder>
          <w:docPart w:val="D4A5CADCC716439696DDB508EDCFC03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EA2C9D7" w14:textId="0BA1C542" w:rsidR="00A638EC" w:rsidRPr="00814963" w:rsidRDefault="00343E63" w:rsidP="00A638EC">
          <w:pPr>
            <w:pStyle w:val="Titel"/>
          </w:pPr>
          <w:r>
            <w:t>Pupper Fejlhåndterings Manual</w:t>
          </w:r>
        </w:p>
      </w:sdtContent>
    </w:sdt>
    <w:sdt>
      <w:sdtPr>
        <w:alias w:val="Angiv undertitel:"/>
        <w:tag w:val="Angiv undertitel:"/>
        <w:id w:val="1134748392"/>
        <w:placeholder>
          <w:docPart w:val="5D2607420EB9465695DE932443EF64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A03F046" w14:textId="2FB4D17B" w:rsidR="00D648DB" w:rsidRPr="00814963" w:rsidRDefault="0005290C" w:rsidP="00D648DB">
          <w:pPr>
            <w:pStyle w:val="Undertitel"/>
          </w:pPr>
          <w:r>
            <w:t>EAAA/Create Lab</w:t>
          </w:r>
        </w:p>
      </w:sdtContent>
    </w:sdt>
    <w:p w14:paraId="5425566A" w14:textId="77777777" w:rsidR="00D648DB" w:rsidRPr="00814963" w:rsidRDefault="00BA6505" w:rsidP="00D648DB">
      <w:pPr>
        <w:pStyle w:val="Undertitel"/>
      </w:pPr>
      <w:sdt>
        <w:sdtPr>
          <w:alias w:val="Version:"/>
          <w:tag w:val="Version:"/>
          <w:id w:val="1459911874"/>
          <w:placeholder>
            <w:docPart w:val="A77D5F9B2FE8438BB44A8DC4EDE147C6"/>
          </w:placeholder>
          <w:temporary/>
          <w:showingPlcHdr/>
          <w15:appearance w15:val="hidden"/>
        </w:sdtPr>
        <w:sdtEndPr/>
        <w:sdtContent>
          <w:r w:rsidR="00D648DB" w:rsidRPr="00814963">
            <w:rPr>
              <w:lang w:bidi="da-DK"/>
            </w:rPr>
            <w:t>Version</w:t>
          </w:r>
        </w:sdtContent>
      </w:sdt>
      <w:r w:rsidR="00D648DB" w:rsidRPr="00814963">
        <w:rPr>
          <w:lang w:bidi="da-DK"/>
        </w:rPr>
        <w:t xml:space="preserve"> </w:t>
      </w:r>
      <w:r w:rsidR="00D648DB">
        <w:t>1.0</w:t>
      </w:r>
    </w:p>
    <w:bookmarkStart w:id="0" w:name="_Hlk66690185"/>
    <w:p w14:paraId="3771080F" w14:textId="4433B87C" w:rsidR="00D648DB" w:rsidRPr="00286541" w:rsidRDefault="00BA6505" w:rsidP="00D648DB">
      <w:pPr>
        <w:pStyle w:val="Undertitel"/>
        <w:rPr>
          <w:color w:val="000000" w:themeColor="text1"/>
        </w:rPr>
      </w:pPr>
      <w:sdt>
        <w:sdtPr>
          <w:rPr>
            <w:color w:val="000000" w:themeColor="text1"/>
          </w:rPr>
          <w:alias w:val="Angiv dato:"/>
          <w:tag w:val="Angiv dato:"/>
          <w:id w:val="-664086759"/>
          <w:placeholder>
            <w:docPart w:val="09485138CAAC4FCBBF4F9D0F91F174D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286541">
            <w:rPr>
              <w:color w:val="000000" w:themeColor="text1"/>
            </w:rPr>
            <w:t>04/06/2021</w:t>
          </w:r>
        </w:sdtContent>
      </w:sdt>
    </w:p>
    <w:bookmarkEnd w:id="0"/>
    <w:p w14:paraId="68F0D670" w14:textId="21EE1A34" w:rsidR="00FC58C2" w:rsidRDefault="00FC58C2" w:rsidP="00D648DB">
      <w:pPr>
        <w:ind w:left="0"/>
      </w:pPr>
    </w:p>
    <w:p w14:paraId="466FFB28" w14:textId="51030532" w:rsidR="00D648DB" w:rsidRDefault="00D648DB" w:rsidP="00D648DB">
      <w:pPr>
        <w:ind w:left="0"/>
      </w:pPr>
    </w:p>
    <w:p w14:paraId="7BEB3CEE" w14:textId="0A8D7AA3" w:rsidR="00D648DB" w:rsidRDefault="00D648DB" w:rsidP="00D648DB">
      <w:pPr>
        <w:ind w:left="0"/>
      </w:pPr>
    </w:p>
    <w:p w14:paraId="70A68293" w14:textId="3EEC268E" w:rsidR="00D648DB" w:rsidRDefault="00D648DB" w:rsidP="00D648DB">
      <w:pPr>
        <w:ind w:left="0"/>
      </w:pPr>
    </w:p>
    <w:p w14:paraId="048FF7D2" w14:textId="2222EBCA" w:rsidR="00D648DB" w:rsidRDefault="00D648DB" w:rsidP="00D648DB">
      <w:pPr>
        <w:ind w:left="0"/>
      </w:pPr>
    </w:p>
    <w:p w14:paraId="30BC5636" w14:textId="44442770" w:rsidR="00D648DB" w:rsidRDefault="00D648DB" w:rsidP="00D648DB">
      <w:pPr>
        <w:ind w:left="0"/>
      </w:pPr>
    </w:p>
    <w:p w14:paraId="05A9DB04" w14:textId="6043EE6F" w:rsidR="00D648DB" w:rsidRDefault="00D648DB" w:rsidP="00D648DB">
      <w:pPr>
        <w:ind w:left="0"/>
      </w:pPr>
    </w:p>
    <w:p w14:paraId="291F0B31" w14:textId="26FD1BBD" w:rsidR="00D648DB" w:rsidRDefault="00D648DB" w:rsidP="00D648DB">
      <w:pPr>
        <w:ind w:left="0"/>
      </w:pPr>
    </w:p>
    <w:p w14:paraId="571DD955" w14:textId="2F276A25" w:rsidR="00D648DB" w:rsidRDefault="00D648DB" w:rsidP="00D648DB">
      <w:pPr>
        <w:ind w:left="0"/>
      </w:pPr>
    </w:p>
    <w:p w14:paraId="161FE63C" w14:textId="60D048A3" w:rsidR="00D648DB" w:rsidRDefault="00D648DB" w:rsidP="00D648DB">
      <w:pPr>
        <w:ind w:left="0"/>
      </w:pPr>
    </w:p>
    <w:p w14:paraId="317F81F0" w14:textId="03A89D2C" w:rsidR="00D648DB" w:rsidRDefault="00D648DB" w:rsidP="00D648DB">
      <w:pPr>
        <w:ind w:left="0"/>
      </w:pPr>
    </w:p>
    <w:p w14:paraId="76A2514F" w14:textId="4C1649F8" w:rsidR="00D648DB" w:rsidRDefault="00D648DB" w:rsidP="00D648DB">
      <w:pPr>
        <w:ind w:left="0"/>
      </w:pPr>
    </w:p>
    <w:p w14:paraId="51819855" w14:textId="73BDE7AB" w:rsidR="00D648DB" w:rsidRDefault="00D648DB" w:rsidP="00D648DB">
      <w:pPr>
        <w:ind w:left="0"/>
      </w:pPr>
    </w:p>
    <w:p w14:paraId="576D6F73" w14:textId="210BD0E2" w:rsidR="00D648DB" w:rsidRDefault="00BA6505" w:rsidP="00D648DB">
      <w:pPr>
        <w:ind w:left="0"/>
      </w:pPr>
      <w:hyperlink r:id="rId9" w:history="1">
        <w:r w:rsidR="001424A2" w:rsidRPr="00D01587">
          <w:rPr>
            <w:rStyle w:val="Hyperlink"/>
          </w:rPr>
          <w:t>https://www.die</w:t>
        </w:r>
        <w:r w:rsidR="001424A2" w:rsidRPr="00D01587">
          <w:rPr>
            <w:rStyle w:val="Hyperlink"/>
          </w:rPr>
          <w:t>.</w:t>
        </w:r>
        <w:r w:rsidR="001424A2" w:rsidRPr="00D01587">
          <w:rPr>
            <w:rStyle w:val="Hyperlink"/>
          </w:rPr>
          <w:t>net/</w:t>
        </w:r>
      </w:hyperlink>
      <w:r w:rsidR="001424A2">
        <w:t>, på denne side finder du information og forklaringer på diverse config filer, såsom sshd, wpa_supplicant.config m.m.</w:t>
      </w:r>
      <w:r w:rsidR="00FD57BB">
        <w:t xml:space="preserve"> Der er desuden en god guide til begyndere i bash navigation.</w:t>
      </w:r>
    </w:p>
    <w:p w14:paraId="5EEB3247" w14:textId="7FF4C321" w:rsidR="009D1191" w:rsidRDefault="009D1191" w:rsidP="00D648DB">
      <w:pPr>
        <w:ind w:left="0"/>
      </w:pPr>
    </w:p>
    <w:p w14:paraId="0F807B27" w14:textId="32BEC553" w:rsidR="009D1191" w:rsidRDefault="009D1191" w:rsidP="00E30967">
      <w:pPr>
        <w:pStyle w:val="Overskrift2"/>
      </w:pPr>
      <w:r>
        <w:t>RAspberry Pi 4 b, 2 gb</w:t>
      </w:r>
      <w:r w:rsidR="00E30967">
        <w:t xml:space="preserve"> problemer</w:t>
      </w:r>
    </w:p>
    <w:p w14:paraId="7D8CB99A" w14:textId="39F755CD" w:rsidR="009D1191" w:rsidRDefault="009D1191" w:rsidP="009D1191">
      <w:r>
        <w:t>Problem:</w:t>
      </w:r>
    </w:p>
    <w:p w14:paraId="60A373AF" w14:textId="222C31D8" w:rsidR="009D1191" w:rsidRDefault="009D1191" w:rsidP="009D1191">
      <w:r>
        <w:t>RPI won’t boot debian buster lite from SD card.</w:t>
      </w:r>
    </w:p>
    <w:p w14:paraId="1480F13B" w14:textId="31B31C08" w:rsidR="009D1191" w:rsidRDefault="009D1191" w:rsidP="009D1191"/>
    <w:p w14:paraId="6446D3D4" w14:textId="207B9DB6" w:rsidR="009D1191" w:rsidRDefault="009D1191" w:rsidP="009D1191">
      <w:r>
        <w:t>Tri</w:t>
      </w:r>
      <w:r w:rsidR="00D145D2">
        <w:t>als</w:t>
      </w:r>
      <w:r>
        <w:t>:</w:t>
      </w:r>
    </w:p>
    <w:p w14:paraId="1660A6F9" w14:textId="7F0F48D2" w:rsidR="009D1191" w:rsidRDefault="009D1191" w:rsidP="009D1191">
      <w:pPr>
        <w:pStyle w:val="Listeafsnit"/>
        <w:numPr>
          <w:ilvl w:val="0"/>
          <w:numId w:val="15"/>
        </w:numPr>
      </w:pPr>
      <w:r>
        <w:t>Flashing Debian Buster Desktop -&gt; This works.</w:t>
      </w:r>
    </w:p>
    <w:p w14:paraId="7CD221B1" w14:textId="2C16027E" w:rsidR="009D1191" w:rsidRDefault="009D1191" w:rsidP="009D1191">
      <w:pPr>
        <w:pStyle w:val="Listeafsnit"/>
        <w:numPr>
          <w:ilvl w:val="1"/>
          <w:numId w:val="15"/>
        </w:numPr>
      </w:pPr>
      <w:r>
        <w:t>This means the SD cards are not curropted and neither is the RPI.</w:t>
      </w:r>
    </w:p>
    <w:p w14:paraId="1324F5FE" w14:textId="77777777" w:rsidR="009D1191" w:rsidRDefault="009D1191" w:rsidP="009D1191"/>
    <w:p w14:paraId="68BE4A8D" w14:textId="25C50028" w:rsidR="009D1191" w:rsidRDefault="009D1191" w:rsidP="009D1191">
      <w:pPr>
        <w:pStyle w:val="Listeafsnit"/>
        <w:numPr>
          <w:ilvl w:val="0"/>
          <w:numId w:val="15"/>
        </w:numPr>
      </w:pPr>
      <w:r>
        <w:t>Flashed Buster Lite onto 16 gb SD card -&gt; then slotted into RPI 4 B, 2GB</w:t>
      </w:r>
    </w:p>
    <w:p w14:paraId="17342808" w14:textId="4A9F9FB2" w:rsidR="009D1191" w:rsidRDefault="009D1191" w:rsidP="009D1191">
      <w:pPr>
        <w:pStyle w:val="Listeafsnit"/>
        <w:numPr>
          <w:ilvl w:val="1"/>
          <w:numId w:val="15"/>
        </w:numPr>
      </w:pPr>
      <w:r>
        <w:t>-&gt; Error = recovery4.elf not found (6)</w:t>
      </w:r>
    </w:p>
    <w:p w14:paraId="225D80D2" w14:textId="77777777" w:rsidR="009D1191" w:rsidRDefault="009D1191" w:rsidP="009D1191"/>
    <w:p w14:paraId="30DB63B8" w14:textId="0C677A54" w:rsidR="009D1191" w:rsidRDefault="009D1191" w:rsidP="009D1191">
      <w:pPr>
        <w:pStyle w:val="Listeafsnit"/>
        <w:numPr>
          <w:ilvl w:val="0"/>
          <w:numId w:val="15"/>
        </w:numPr>
      </w:pPr>
      <w:r>
        <w:t>Flashed Buster Lite onto 32 gb SD card -&gt; then slotted into RPI 4 B, 2GB</w:t>
      </w:r>
    </w:p>
    <w:p w14:paraId="7D337F4D" w14:textId="1C59434B" w:rsidR="009D1191" w:rsidRDefault="009D1191" w:rsidP="009D1191">
      <w:pPr>
        <w:pStyle w:val="Listeafsnit"/>
        <w:numPr>
          <w:ilvl w:val="1"/>
          <w:numId w:val="15"/>
        </w:numPr>
      </w:pPr>
      <w:r>
        <w:t>-&gt; Error = recovery4.elf not found (6)</w:t>
      </w:r>
    </w:p>
    <w:p w14:paraId="27774B18" w14:textId="77777777" w:rsidR="009D1191" w:rsidRDefault="009D1191" w:rsidP="009D1191">
      <w:pPr>
        <w:pStyle w:val="Listeafsnit"/>
        <w:ind w:left="1152"/>
      </w:pPr>
    </w:p>
    <w:p w14:paraId="52E7A641" w14:textId="128E23B7" w:rsidR="009D1191" w:rsidRDefault="009D1191" w:rsidP="009D1191">
      <w:pPr>
        <w:pStyle w:val="Listeafsnit"/>
        <w:numPr>
          <w:ilvl w:val="0"/>
          <w:numId w:val="15"/>
        </w:numPr>
      </w:pPr>
      <w:r>
        <w:t>Using same 16GB SD from Solution 2, i slotted the SD into an RPI 4 B, 4GB</w:t>
      </w:r>
    </w:p>
    <w:p w14:paraId="71FCD887" w14:textId="0E36AE0B" w:rsidR="009D1191" w:rsidRDefault="009D1191" w:rsidP="009D1191">
      <w:pPr>
        <w:pStyle w:val="Listeafsnit"/>
        <w:numPr>
          <w:ilvl w:val="1"/>
          <w:numId w:val="15"/>
        </w:numPr>
      </w:pPr>
      <w:r>
        <w:t>The RPI booted normaly.</w:t>
      </w:r>
    </w:p>
    <w:p w14:paraId="493606BE" w14:textId="5F0EED87" w:rsidR="00D34F58" w:rsidRDefault="00D34F58" w:rsidP="00493C48">
      <w:pPr>
        <w:pStyle w:val="Overskrift2"/>
        <w:ind w:left="0"/>
      </w:pPr>
      <w:r>
        <w:t>VSCode</w:t>
      </w:r>
      <w:r w:rsidR="00D145D2">
        <w:t xml:space="preserve"> ssh</w:t>
      </w:r>
      <w:r>
        <w:t xml:space="preserve"> </w:t>
      </w:r>
      <w:r w:rsidR="00D145D2">
        <w:t xml:space="preserve">forbindelse til raspberry pi </w:t>
      </w:r>
    </w:p>
    <w:p w14:paraId="364C1945" w14:textId="059648FD" w:rsidR="00BE3A9C" w:rsidRPr="00502560" w:rsidRDefault="00BE3A9C" w:rsidP="007A3303">
      <w:pPr>
        <w:rPr>
          <w:b/>
          <w:bCs/>
          <w:color w:val="7030A0"/>
          <w:sz w:val="24"/>
          <w:szCs w:val="24"/>
        </w:rPr>
      </w:pPr>
      <w:r w:rsidRPr="00502560">
        <w:rPr>
          <w:b/>
          <w:bCs/>
          <w:color w:val="7030A0"/>
          <w:sz w:val="24"/>
          <w:szCs w:val="24"/>
        </w:rPr>
        <w:t>Kendte fejl:</w:t>
      </w:r>
    </w:p>
    <w:p w14:paraId="24C6F854" w14:textId="1F77EDF6" w:rsidR="00BE3A9C" w:rsidRDefault="00BE3A9C" w:rsidP="00BE3A9C">
      <w:pPr>
        <w:pStyle w:val="Overskrift4"/>
      </w:pPr>
      <w:r>
        <w:t>Failed to connect to Host -&gt; ”Writing to non-existant pipe”</w:t>
      </w:r>
    </w:p>
    <w:p w14:paraId="17A1708B" w14:textId="6A8A049E" w:rsidR="00BE3A9C" w:rsidRPr="007A3303" w:rsidRDefault="00BE3A9C" w:rsidP="00C365F1">
      <w:pPr>
        <w:rPr>
          <w:color w:val="00B050"/>
        </w:rPr>
      </w:pPr>
      <w:r w:rsidRPr="007A3303">
        <w:rPr>
          <w:color w:val="00B050"/>
        </w:rPr>
        <w:t>Løsninger/work-arounds:</w:t>
      </w:r>
    </w:p>
    <w:p w14:paraId="36B73491" w14:textId="5EB5EC78" w:rsidR="00BE3A9C" w:rsidRDefault="00EA37CE" w:rsidP="00BE3A9C">
      <w:pPr>
        <w:pStyle w:val="Listeafsnit"/>
        <w:numPr>
          <w:ilvl w:val="0"/>
          <w:numId w:val="17"/>
        </w:numPr>
      </w:pPr>
      <w:r>
        <w:t>tryk retry og login igen.</w:t>
      </w:r>
    </w:p>
    <w:p w14:paraId="043DA6A4" w14:textId="19A5F28A" w:rsidR="00FD57BB" w:rsidRDefault="00FD57BB" w:rsidP="00FD57BB">
      <w:pPr>
        <w:pStyle w:val="Listeafsnit"/>
        <w:numPr>
          <w:ilvl w:val="1"/>
          <w:numId w:val="17"/>
        </w:numPr>
      </w:pPr>
      <w:r>
        <w:t>Det kan tage noget tid for Rasbian OS at sætte SSH tunnelen op, vendt eventuelt et par minutter og prøv så at logge ind i gen.</w:t>
      </w:r>
    </w:p>
    <w:p w14:paraId="56AD7F58" w14:textId="5E31BAA1" w:rsidR="00EA37CE" w:rsidRDefault="00EA37CE" w:rsidP="00BE3A9C">
      <w:pPr>
        <w:pStyle w:val="Listeafsnit"/>
        <w:numPr>
          <w:ilvl w:val="0"/>
          <w:numId w:val="17"/>
        </w:numPr>
      </w:pPr>
      <w:r>
        <w:t>genstart SSH serveren på RPi’en</w:t>
      </w:r>
    </w:p>
    <w:p w14:paraId="34D1A6B4" w14:textId="5AA93657" w:rsidR="00EA37CE" w:rsidRDefault="00EA37CE" w:rsidP="00EA37CE">
      <w:pPr>
        <w:pStyle w:val="Listeafsnit"/>
        <w:numPr>
          <w:ilvl w:val="1"/>
          <w:numId w:val="17"/>
        </w:numPr>
      </w:pPr>
      <w:r>
        <w:t>Her er nogle kommandoer der kan bruges i den forbindelse.</w:t>
      </w:r>
    </w:p>
    <w:p w14:paraId="4266FD8B" w14:textId="4269D7F7" w:rsidR="00EA37CE" w:rsidRDefault="00EA37CE" w:rsidP="00EA37CE">
      <w:pPr>
        <w:pStyle w:val="Listeafsnit"/>
        <w:numPr>
          <w:ilvl w:val="2"/>
          <w:numId w:val="17"/>
        </w:numPr>
      </w:pPr>
      <w:r>
        <w:t>sudo systemctl restart ssh</w:t>
      </w:r>
    </w:p>
    <w:p w14:paraId="718EF126" w14:textId="45FFDD51" w:rsidR="00EA37CE" w:rsidRDefault="00EA37CE" w:rsidP="00EA37CE">
      <w:pPr>
        <w:pStyle w:val="Listeafsnit"/>
        <w:numPr>
          <w:ilvl w:val="2"/>
          <w:numId w:val="17"/>
        </w:numPr>
      </w:pPr>
      <w:r>
        <w:t>sudo systemctl status ssh</w:t>
      </w:r>
    </w:p>
    <w:p w14:paraId="03DA4D2A" w14:textId="2778A538" w:rsidR="00EA37CE" w:rsidRDefault="00EA37CE" w:rsidP="00EA37CE">
      <w:pPr>
        <w:pStyle w:val="Listeafsnit"/>
        <w:numPr>
          <w:ilvl w:val="2"/>
          <w:numId w:val="17"/>
        </w:numPr>
      </w:pPr>
      <w:r>
        <w:t>sudo systemctl kill ssh</w:t>
      </w:r>
    </w:p>
    <w:p w14:paraId="5A67188E" w14:textId="53FBB562" w:rsidR="00EA37CE" w:rsidRDefault="00EA37CE" w:rsidP="00EA37CE">
      <w:pPr>
        <w:pStyle w:val="Listeafsnit"/>
        <w:numPr>
          <w:ilvl w:val="2"/>
          <w:numId w:val="17"/>
        </w:numPr>
      </w:pPr>
      <w:r>
        <w:t>sudo systemctl start ssh</w:t>
      </w:r>
    </w:p>
    <w:p w14:paraId="7A6A61AA" w14:textId="77777777" w:rsidR="00EA37CE" w:rsidRDefault="00EA37CE" w:rsidP="00EA37CE">
      <w:pPr>
        <w:pStyle w:val="Listeafsnit"/>
        <w:ind w:left="1152"/>
      </w:pPr>
    </w:p>
    <w:p w14:paraId="0BB33217" w14:textId="7955C7AC" w:rsidR="00BE3A9C" w:rsidRDefault="007A3303" w:rsidP="007A3303">
      <w:pPr>
        <w:pStyle w:val="Overskrift4"/>
      </w:pPr>
      <w:r>
        <w:t>Opsætning af SSH Tunnel ”hænger” (fryser/Uendelig Buffering)</w:t>
      </w:r>
    </w:p>
    <w:p w14:paraId="3DBAAFC5" w14:textId="77777777" w:rsidR="007A3303" w:rsidRPr="007A3303" w:rsidRDefault="007A3303" w:rsidP="007A3303">
      <w:pPr>
        <w:rPr>
          <w:color w:val="00B050"/>
        </w:rPr>
      </w:pPr>
      <w:r w:rsidRPr="007A3303">
        <w:rPr>
          <w:color w:val="00B050"/>
        </w:rPr>
        <w:t>Løsninger/work-arounds:</w:t>
      </w:r>
    </w:p>
    <w:p w14:paraId="6AD9FC8E" w14:textId="70D85098" w:rsidR="007A3303" w:rsidRDefault="007A3303" w:rsidP="007A3303">
      <w:pPr>
        <w:pStyle w:val="Listeafsnit"/>
        <w:numPr>
          <w:ilvl w:val="0"/>
          <w:numId w:val="18"/>
        </w:numPr>
      </w:pPr>
      <w:r>
        <w:t>se om du har konflikter i ”know hosts” mappen på windows.</w:t>
      </w:r>
    </w:p>
    <w:p w14:paraId="3598DB51" w14:textId="7149FDEE" w:rsidR="007A3303" w:rsidRDefault="007A3303" w:rsidP="007A3303">
      <w:pPr>
        <w:pStyle w:val="Listeafsnit"/>
        <w:numPr>
          <w:ilvl w:val="1"/>
          <w:numId w:val="18"/>
        </w:numPr>
      </w:pPr>
      <w:r>
        <w:t>Når den hænger i dette stadie skulle du gerne kunne se mappe stien til knowhosts dokumentet i konsollen i VSCode.</w:t>
      </w:r>
    </w:p>
    <w:p w14:paraId="1AE3DA9D" w14:textId="5C335714" w:rsidR="008E6B39" w:rsidRDefault="008E6B39" w:rsidP="007A3303">
      <w:pPr>
        <w:pStyle w:val="Listeafsnit"/>
        <w:numPr>
          <w:ilvl w:val="1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D39099" wp14:editId="0BFEE65A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731510" cy="1029970"/>
            <wp:effectExtent l="0" t="0" r="254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 kan hjælpe at slette alle known hosts fra .ssh mappens known</w:t>
      </w:r>
      <w:r w:rsidR="007936F4">
        <w:t>_</w:t>
      </w:r>
      <w:r>
        <w:t>hosts</w:t>
      </w:r>
      <w:r w:rsidR="007936F4">
        <w:t xml:space="preserve"> fil.</w:t>
      </w:r>
    </w:p>
    <w:p w14:paraId="2B0DD254" w14:textId="77777777" w:rsidR="004A4226" w:rsidRDefault="004A4226" w:rsidP="004A4226">
      <w:pPr>
        <w:pStyle w:val="Listeafsnit"/>
        <w:numPr>
          <w:ilvl w:val="0"/>
          <w:numId w:val="18"/>
        </w:numPr>
      </w:pPr>
      <w:r w:rsidRPr="004A4226">
        <w:t>remote.SSH.remoteServerListenOnSocket</w:t>
      </w:r>
    </w:p>
    <w:p w14:paraId="08ED8405" w14:textId="1F31905E" w:rsidR="004A4226" w:rsidRDefault="004A4226" w:rsidP="004A4226">
      <w:pPr>
        <w:pStyle w:val="Listeafsnit"/>
        <w:numPr>
          <w:ilvl w:val="1"/>
          <w:numId w:val="18"/>
        </w:numPr>
      </w:pPr>
      <w:r>
        <w:t>Tjek om denne her setting er slået til, den skal være off!</w:t>
      </w:r>
    </w:p>
    <w:p w14:paraId="4B7C1E58" w14:textId="77777777" w:rsidR="008E6B39" w:rsidRDefault="008E6B39" w:rsidP="008E6B39">
      <w:pPr>
        <w:pStyle w:val="Listeafsnit"/>
        <w:ind w:left="432"/>
      </w:pPr>
    </w:p>
    <w:p w14:paraId="6FDE50CA" w14:textId="47BFABC5" w:rsidR="00BD3FCB" w:rsidRDefault="00BD3FCB" w:rsidP="00BD3FCB">
      <w:pPr>
        <w:pStyle w:val="Overskrift2"/>
      </w:pPr>
      <w:r w:rsidRPr="00BD3FCB">
        <w:t>calibrate_servos.py</w:t>
      </w:r>
      <w:r>
        <w:t xml:space="preserve"> kan ikke køres fra Debian CLI</w:t>
      </w:r>
    </w:p>
    <w:p w14:paraId="2A10C5E2" w14:textId="540FC6CA" w:rsidR="00BD3FCB" w:rsidRDefault="00BD3FCB" w:rsidP="00BD3FCB">
      <w:r>
        <w:t>Check Python version:</w:t>
      </w:r>
    </w:p>
    <w:p w14:paraId="7C4A0F77" w14:textId="63DB6B9A" w:rsidR="00BD3FCB" w:rsidRDefault="00BD3FCB" w:rsidP="00BD3FCB">
      <w:pPr>
        <w:rPr>
          <w:color w:val="548AB7" w:themeColor="accent1" w:themeShade="BF"/>
        </w:rPr>
      </w:pPr>
      <w:r>
        <w:tab/>
        <w:t xml:space="preserve">I CLI skriv: </w:t>
      </w:r>
      <w:r w:rsidRPr="00D63653">
        <w:rPr>
          <w:rStyle w:val="CLITegn"/>
          <w:rFonts w:eastAsiaTheme="minorEastAsia"/>
        </w:rPr>
        <w:t>python -V</w:t>
      </w:r>
    </w:p>
    <w:p w14:paraId="73BBD938" w14:textId="5B9246F9" w:rsidR="00BD3FCB" w:rsidRDefault="00BD3FCB" w:rsidP="00BD3FCB">
      <w:r>
        <w:tab/>
        <w:t>Det skulle gerne være python 3.x.</w:t>
      </w:r>
    </w:p>
    <w:p w14:paraId="15B9B033" w14:textId="4316EC5E" w:rsidR="00BD3FCB" w:rsidRDefault="00BD3FCB" w:rsidP="00BD3FCB">
      <w:r>
        <w:t>Python 3.x kan stadigvæk sagtens være installeret, men Debian defaulter til en bestemt version af Python. Den version skal ændres til 3.x.</w:t>
      </w:r>
    </w:p>
    <w:p w14:paraId="46595E82" w14:textId="444B0D1C" w:rsidR="00D63653" w:rsidRDefault="00D63653" w:rsidP="00BD3FCB">
      <w:r>
        <w:rPr>
          <w:noProof/>
        </w:rPr>
        <w:drawing>
          <wp:anchor distT="0" distB="0" distL="114300" distR="114300" simplePos="0" relativeHeight="251661312" behindDoc="0" locked="0" layoutInCell="1" allowOverlap="1" wp14:anchorId="5173EAF2" wp14:editId="0E42BE4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800418" cy="1602946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18" cy="160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881EE" w14:textId="308B11E1" w:rsidR="00D63653" w:rsidRDefault="00D63653" w:rsidP="00BD3FCB"/>
    <w:p w14:paraId="137AB9C1" w14:textId="130AEF41" w:rsidR="00D63653" w:rsidRDefault="00D63653" w:rsidP="00BD3FCB"/>
    <w:p w14:paraId="169B1633" w14:textId="7260DE11" w:rsidR="00D63653" w:rsidRDefault="00D63653" w:rsidP="00BD3FCB"/>
    <w:p w14:paraId="6176B355" w14:textId="318A2167" w:rsidR="00BD3FCB" w:rsidRDefault="00BD3FCB" w:rsidP="00BD3FCB"/>
    <w:p w14:paraId="1B303912" w14:textId="49AE27A3" w:rsidR="00D63653" w:rsidRDefault="00D63653" w:rsidP="00BD3FCB"/>
    <w:p w14:paraId="39337893" w14:textId="06A56983" w:rsidR="00D63653" w:rsidRDefault="00D63653" w:rsidP="00D63653">
      <w:pPr>
        <w:pStyle w:val="CLI"/>
      </w:pPr>
    </w:p>
    <w:p w14:paraId="480390FA" w14:textId="45753C3B" w:rsidR="00D63653" w:rsidRDefault="00D63653" w:rsidP="00D63653">
      <w:r>
        <w:t>Check NumPy version:</w:t>
      </w:r>
    </w:p>
    <w:p w14:paraId="12CD6C5B" w14:textId="05337B48" w:rsidR="00D63653" w:rsidRDefault="00D63653" w:rsidP="00BD3FCB">
      <w:r>
        <w:tab/>
        <w:t>Hvis den allerede har NumPy, så prøv at geninstallere NumPy med pip.</w:t>
      </w:r>
    </w:p>
    <w:p w14:paraId="3AD8E0F3" w14:textId="77777777" w:rsidR="00D63653" w:rsidRDefault="00D63653" w:rsidP="00D6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DK" w:eastAsia="en-DK"/>
          <w14:ligatures w14:val="none"/>
        </w:rPr>
      </w:pPr>
    </w:p>
    <w:p w14:paraId="6811999D" w14:textId="19815536" w:rsidR="00D63653" w:rsidRDefault="00D63653" w:rsidP="00D63653">
      <w:pPr>
        <w:pStyle w:val="CLI"/>
        <w:rPr>
          <w:rFonts w:eastAsiaTheme="majorEastAsia" w:hint="eastAsia"/>
        </w:rPr>
      </w:pPr>
      <w:r>
        <w:tab/>
      </w:r>
      <w:r w:rsidRPr="00D63653">
        <w:rPr>
          <w:rFonts w:eastAsiaTheme="majorEastAsia"/>
        </w:rPr>
        <w:t>pip install --upgrade --force-reinstall &lt;package&gt;</w:t>
      </w:r>
    </w:p>
    <w:p w14:paraId="11AEB6A9" w14:textId="76A23427" w:rsidR="0015528C" w:rsidRDefault="0015528C" w:rsidP="00D63653">
      <w:pPr>
        <w:pStyle w:val="CLI"/>
        <w:rPr>
          <w:rFonts w:eastAsiaTheme="majorEastAsia" w:hint="eastAsia"/>
        </w:rPr>
      </w:pPr>
    </w:p>
    <w:p w14:paraId="47B7B64D" w14:textId="2589EB11" w:rsidR="0015528C" w:rsidRDefault="0015528C" w:rsidP="0015528C">
      <w:pPr>
        <w:pStyle w:val="Overskrift2"/>
      </w:pPr>
      <w:r>
        <w:t>Boot systems start fejl</w:t>
      </w:r>
    </w:p>
    <w:p w14:paraId="370BBFB2" w14:textId="20198F90" w:rsidR="0015528C" w:rsidRDefault="0015528C" w:rsidP="0015528C">
      <w:pPr>
        <w:pStyle w:val="Overskrift3"/>
      </w:pPr>
      <w:r w:rsidRPr="0015528C">
        <w:t>failed to start lsb resize2fs</w:t>
      </w:r>
      <w:r w:rsidR="00B740B1">
        <w:t>_</w:t>
      </w:r>
      <w:r w:rsidRPr="0015528C">
        <w:t>once.service</w:t>
      </w:r>
    </w:p>
    <w:p w14:paraId="01D5D7B2" w14:textId="6E680C3F" w:rsidR="0015528C" w:rsidRDefault="0015528C" w:rsidP="0015528C">
      <w:pPr>
        <w:pStyle w:val="CLI"/>
        <w:numPr>
          <w:ilvl w:val="0"/>
          <w:numId w:val="20"/>
        </w:numPr>
      </w:pPr>
      <w:r>
        <w:t>sudo systemctl disable resize2fs_once</w:t>
      </w:r>
    </w:p>
    <w:p w14:paraId="28AAB99C" w14:textId="27E5C1DB" w:rsidR="0015528C" w:rsidRPr="0015528C" w:rsidRDefault="0015528C" w:rsidP="0015528C">
      <w:pPr>
        <w:rPr>
          <w:lang w:val="en-DK"/>
        </w:rPr>
      </w:pPr>
      <w:r>
        <w:rPr>
          <w:lang w:val="en-GB"/>
        </w:rPr>
        <w:t>Denne linje skulle gerne stoppe den error.</w:t>
      </w:r>
    </w:p>
    <w:p w14:paraId="344ABB5C" w14:textId="32A02B0A" w:rsidR="0015528C" w:rsidRDefault="0015528C" w:rsidP="0015528C">
      <w:r>
        <w:rPr>
          <w:lang w:val="en-GB"/>
        </w:rPr>
        <w:t>Resizing scripted er ikke umiddelbart nødvendigt.</w:t>
      </w:r>
    </w:p>
    <w:p w14:paraId="0353B494" w14:textId="77777777" w:rsidR="0015528C" w:rsidRPr="0015528C" w:rsidRDefault="0015528C" w:rsidP="0015528C"/>
    <w:p w14:paraId="5FA13F3B" w14:textId="247DF64C" w:rsidR="00D63653" w:rsidRDefault="00393C62" w:rsidP="00393C62">
      <w:pPr>
        <w:pStyle w:val="Overskrift2"/>
      </w:pPr>
      <w:r>
        <w:t>Permission problemer</w:t>
      </w:r>
      <w:r w:rsidR="00DE1638">
        <w:t xml:space="preserve"> med ændringer af filer i Pi mappen</w:t>
      </w:r>
    </w:p>
    <w:p w14:paraId="7F7BF09E" w14:textId="77777777" w:rsidR="00393C62" w:rsidRDefault="00393C62" w:rsidP="00393C62">
      <w:pPr>
        <w:pStyle w:val="Overskrift4"/>
      </w:pPr>
      <w:r>
        <w:rPr>
          <w:rStyle w:val="HTML-kode"/>
          <w:rFonts w:ascii="Consolas" w:eastAsiaTheme="majorEastAsia" w:hAnsi="Consolas"/>
          <w:bdr w:val="none" w:sz="0" w:space="0" w:color="auto" w:frame="1"/>
        </w:rPr>
        <w:t>sudo chown -R "${USER:-$(id -un)}" .</w:t>
      </w:r>
    </w:p>
    <w:p w14:paraId="185FFF3C" w14:textId="32BBB56A" w:rsidR="00393C62" w:rsidRDefault="00393C62" w:rsidP="00393C62">
      <w:r>
        <w:t>Skriv denne linje præcist som den står her i /home/pi mappen i bash CLI.</w:t>
      </w:r>
    </w:p>
    <w:p w14:paraId="662B666B" w14:textId="2A04F894" w:rsidR="008E6B39" w:rsidRDefault="008E6B39" w:rsidP="00393C62"/>
    <w:p w14:paraId="1BC11A36" w14:textId="6EADE3EE" w:rsidR="008E6B39" w:rsidRDefault="008E6B39" w:rsidP="008E6B39">
      <w:pPr>
        <w:pStyle w:val="Overskrift2"/>
      </w:pPr>
      <w:r>
        <w:lastRenderedPageBreak/>
        <w:t>Robotten får spasmer</w:t>
      </w:r>
    </w:p>
    <w:p w14:paraId="200E263C" w14:textId="0634486B" w:rsidR="008E6B39" w:rsidRDefault="008E6B39" w:rsidP="008E6B39">
      <w:r>
        <w:t>Hvis robotten får strøm via et batteri, så kan det være fordi det er ved at være fladt.</w:t>
      </w:r>
    </w:p>
    <w:p w14:paraId="47D326D1" w14:textId="55B6AE81" w:rsidR="00016A96" w:rsidRDefault="00016A96" w:rsidP="00016A96">
      <w:pPr>
        <w:pStyle w:val="Overskrift2"/>
      </w:pPr>
      <w:r>
        <w:t>Problemer med SSH login via vscode</w:t>
      </w:r>
      <w:r w:rsidR="000F6893">
        <w:t xml:space="preserve"> til Pupper RPI</w:t>
      </w:r>
    </w:p>
    <w:p w14:paraId="6696F19F" w14:textId="47C05A98" w:rsidR="00016A96" w:rsidRDefault="00016A96" w:rsidP="00016A96"/>
    <w:p w14:paraId="39606065" w14:textId="7C694A33" w:rsidR="00016A96" w:rsidRPr="00016A96" w:rsidRDefault="00016A96" w:rsidP="00016A96">
      <w:pPr>
        <w:pStyle w:val="Listeafsnit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347941" wp14:editId="6E5077E4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339590" cy="1581785"/>
            <wp:effectExtent l="0" t="0" r="3810" b="0"/>
            <wp:wrapTopAndBottom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SSH forbindelse kaster følgende fejl -&gt;&gt; </w:t>
      </w:r>
    </w:p>
    <w:p w14:paraId="698EE5EB" w14:textId="03D59522" w:rsidR="008E6B39" w:rsidRDefault="00016A96" w:rsidP="00016A96">
      <w:pPr>
        <w:pStyle w:val="Listeafsnit"/>
        <w:numPr>
          <w:ilvl w:val="1"/>
          <w:numId w:val="21"/>
        </w:numPr>
      </w:pPr>
      <w:r>
        <w:t>Årsager:</w:t>
      </w:r>
    </w:p>
    <w:p w14:paraId="33C6E928" w14:textId="5D74C4CB" w:rsidR="00016A96" w:rsidRDefault="00016A96" w:rsidP="00016A96">
      <w:pPr>
        <w:pStyle w:val="Listeafsnit"/>
        <w:numPr>
          <w:ilvl w:val="2"/>
          <w:numId w:val="21"/>
        </w:numPr>
      </w:pPr>
      <w:r>
        <w:t>RPi’en har fået tildelt en ny IP</w:t>
      </w:r>
    </w:p>
    <w:p w14:paraId="63AE9754" w14:textId="19D4F6C1" w:rsidR="00016A96" w:rsidRDefault="00016A96" w:rsidP="00016A96">
      <w:pPr>
        <w:pStyle w:val="Listeafsnit"/>
        <w:numPr>
          <w:ilvl w:val="3"/>
          <w:numId w:val="21"/>
        </w:numPr>
      </w:pPr>
      <w:r>
        <w:t>Dette kan oftest ske en efterfølgende dag eller flere dage efter SSH forbindelsen originalt blev gemt i .ssh/config og .ssh/known_hosts.</w:t>
      </w:r>
    </w:p>
    <w:p w14:paraId="1A0B0289" w14:textId="384AE1E0" w:rsidR="00016A96" w:rsidRDefault="00016A96" w:rsidP="00016A96">
      <w:pPr>
        <w:pStyle w:val="Listeafsnit"/>
        <w:numPr>
          <w:ilvl w:val="1"/>
          <w:numId w:val="21"/>
        </w:numPr>
      </w:pPr>
      <w:r>
        <w:t>Løsninger</w:t>
      </w:r>
    </w:p>
    <w:p w14:paraId="2BC815C9" w14:textId="169B36A1" w:rsidR="00016A96" w:rsidRDefault="00016A96" w:rsidP="00016A96">
      <w:pPr>
        <w:pStyle w:val="Listeafsnit"/>
        <w:numPr>
          <w:ilvl w:val="2"/>
          <w:numId w:val="21"/>
        </w:numPr>
      </w:pPr>
      <w:r>
        <w:t>(ikke en rod løsning)</w:t>
      </w:r>
    </w:p>
    <w:p w14:paraId="085E9AB7" w14:textId="180A95E9" w:rsidR="00016A96" w:rsidRDefault="00016A96" w:rsidP="00016A96">
      <w:pPr>
        <w:pStyle w:val="Listeafsnit"/>
        <w:numPr>
          <w:ilvl w:val="3"/>
          <w:numId w:val="21"/>
        </w:numPr>
      </w:pPr>
      <w:r>
        <w:t>slet indholdet af config og know_hosts filerne.</w:t>
      </w:r>
    </w:p>
    <w:p w14:paraId="6925C4BD" w14:textId="0FCF4830" w:rsidR="00016A96" w:rsidRDefault="00016A96" w:rsidP="00016A96">
      <w:pPr>
        <w:pStyle w:val="Listeafsnit"/>
        <w:numPr>
          <w:ilvl w:val="3"/>
          <w:numId w:val="21"/>
        </w:numPr>
      </w:pPr>
      <w:r>
        <w:t>og opret der efter en ”ny” SSH forbindelse.</w:t>
      </w:r>
    </w:p>
    <w:p w14:paraId="306F592C" w14:textId="0610D45C" w:rsidR="00AC7F15" w:rsidRDefault="00AC7F15" w:rsidP="00AC7F15">
      <w:pPr>
        <w:pStyle w:val="Overskrift2"/>
      </w:pPr>
      <w:r>
        <w:t>Pupperens RPI har ikke logget på netværket</w:t>
      </w:r>
    </w:p>
    <w:p w14:paraId="4EAF8E4F" w14:textId="00805997" w:rsidR="00AC7F15" w:rsidRDefault="00AC7F15" w:rsidP="00AC7F15">
      <w:r>
        <w:t>Årsage = ukendt</w:t>
      </w:r>
    </w:p>
    <w:p w14:paraId="56F994F3" w14:textId="14677F30" w:rsidR="00AC7F15" w:rsidRDefault="00AC7F15" w:rsidP="00AC7F15">
      <w:r>
        <w:t>Løsninger:</w:t>
      </w:r>
    </w:p>
    <w:p w14:paraId="618708BC" w14:textId="5625CCBE" w:rsidR="00AC7F15" w:rsidRDefault="00AC7F15" w:rsidP="00AC7F15">
      <w:pPr>
        <w:pStyle w:val="Listeafsnit"/>
        <w:numPr>
          <w:ilvl w:val="0"/>
          <w:numId w:val="22"/>
        </w:numPr>
      </w:pPr>
      <w:r>
        <w:t>genstart RPi’en</w:t>
      </w:r>
    </w:p>
    <w:p w14:paraId="032C68DF" w14:textId="6A9D98E5" w:rsidR="00AC7F15" w:rsidRDefault="00AC7F15" w:rsidP="00AC7F15">
      <w:pPr>
        <w:pStyle w:val="Listeafsnit"/>
        <w:numPr>
          <w:ilvl w:val="0"/>
          <w:numId w:val="22"/>
        </w:numPr>
      </w:pPr>
      <w:r>
        <w:t xml:space="preserve">lav netværks setup igen igennem: </w:t>
      </w:r>
      <w:r w:rsidRPr="00AC7F15">
        <w:rPr>
          <w:rStyle w:val="CLITegn"/>
          <w:rFonts w:eastAsiaTheme="minorEastAsia"/>
        </w:rPr>
        <w:t>sudo raspi-config</w:t>
      </w:r>
    </w:p>
    <w:p w14:paraId="3AFF88F2" w14:textId="0403850B" w:rsidR="00AC7F15" w:rsidRDefault="00AC7F15" w:rsidP="00AC7F15">
      <w:pPr>
        <w:pStyle w:val="Listeafsnit"/>
        <w:numPr>
          <w:ilvl w:val="1"/>
          <w:numId w:val="22"/>
        </w:numPr>
      </w:pPr>
      <w:r>
        <w:t>dette kræver naturligvis at der er skærm og tastatur sat til RPi’en på robotten.</w:t>
      </w:r>
    </w:p>
    <w:p w14:paraId="1613B231" w14:textId="617E724C" w:rsidR="00AC7F15" w:rsidRDefault="00AC7F15" w:rsidP="00AC7F15">
      <w:pPr>
        <w:pStyle w:val="Listeafsnit"/>
        <w:numPr>
          <w:ilvl w:val="1"/>
          <w:numId w:val="22"/>
        </w:numPr>
      </w:pPr>
      <w:r>
        <w:t>I raspi-config menuen:</w:t>
      </w:r>
    </w:p>
    <w:p w14:paraId="4AF3ABF2" w14:textId="7A354106" w:rsidR="00AC7F15" w:rsidRDefault="00AC7F15" w:rsidP="00AC7F15">
      <w:pPr>
        <w:pStyle w:val="Listeafsnit"/>
        <w:numPr>
          <w:ilvl w:val="2"/>
          <w:numId w:val="22"/>
        </w:numPr>
      </w:pPr>
      <w:r>
        <w:t>Vælg ”localizations options” og vælg da Wi-fi, og find og vælg så Denmark på listen.</w:t>
      </w:r>
    </w:p>
    <w:p w14:paraId="680C7E23" w14:textId="724C8263" w:rsidR="00AC7F15" w:rsidRDefault="00AC7F15" w:rsidP="00AC7F15">
      <w:pPr>
        <w:pStyle w:val="Listeafsnit"/>
        <w:numPr>
          <w:ilvl w:val="2"/>
          <w:numId w:val="22"/>
        </w:numPr>
      </w:pPr>
      <w:r>
        <w:t>Gå tilbage til roden af raspi-config</w:t>
      </w:r>
    </w:p>
    <w:p w14:paraId="7C330081" w14:textId="7AEECA83" w:rsidR="00AC7F15" w:rsidRDefault="00AC7F15" w:rsidP="00AC7F15">
      <w:pPr>
        <w:pStyle w:val="Listeafsnit"/>
        <w:numPr>
          <w:ilvl w:val="2"/>
          <w:numId w:val="22"/>
        </w:numPr>
      </w:pPr>
      <w:r>
        <w:t xml:space="preserve">Vælg nu ”network options” og så Wi-fi </w:t>
      </w:r>
    </w:p>
    <w:p w14:paraId="35DBEFB6" w14:textId="3B3D3008" w:rsidR="00AC7F15" w:rsidRDefault="00AC7F15" w:rsidP="00AC7F15">
      <w:pPr>
        <w:pStyle w:val="Listeafsnit"/>
        <w:numPr>
          <w:ilvl w:val="2"/>
          <w:numId w:val="22"/>
        </w:numPr>
      </w:pPr>
      <w:r>
        <w:t>Skriv navnet på det lokale net</w:t>
      </w:r>
    </w:p>
    <w:p w14:paraId="35688118" w14:textId="5BB42623" w:rsidR="00AC7F15" w:rsidRDefault="00AC7F15" w:rsidP="00AC7F15">
      <w:pPr>
        <w:pStyle w:val="Listeafsnit"/>
        <w:numPr>
          <w:ilvl w:val="2"/>
          <w:numId w:val="22"/>
        </w:numPr>
      </w:pPr>
      <w:r>
        <w:t>Skriv koden på det lokale net</w:t>
      </w:r>
    </w:p>
    <w:p w14:paraId="2927EF66" w14:textId="15F9B899" w:rsidR="00AC7F15" w:rsidRDefault="00AC7F15" w:rsidP="00AC7F15">
      <w:pPr>
        <w:pStyle w:val="Listeafsnit"/>
        <w:numPr>
          <w:ilvl w:val="2"/>
          <w:numId w:val="22"/>
        </w:numPr>
      </w:pPr>
      <w:r>
        <w:t>Gå ud af raspi-config menuen</w:t>
      </w:r>
    </w:p>
    <w:p w14:paraId="282B72B1" w14:textId="21FC2D94" w:rsidR="00AC7F15" w:rsidRDefault="00AC7F15" w:rsidP="00AC7F15">
      <w:pPr>
        <w:pStyle w:val="Listeafsnit"/>
        <w:numPr>
          <w:ilvl w:val="2"/>
          <w:numId w:val="22"/>
        </w:numPr>
      </w:pPr>
      <w:r>
        <w:t xml:space="preserve">Genstart RPi’en: </w:t>
      </w:r>
      <w:r w:rsidRPr="00AC7F15">
        <w:rPr>
          <w:rStyle w:val="CLITegn"/>
          <w:rFonts w:eastAsiaTheme="minorEastAsia"/>
        </w:rPr>
        <w:t>sudo restart now</w:t>
      </w:r>
    </w:p>
    <w:p w14:paraId="67B9BA53" w14:textId="77777777" w:rsidR="00AC7F15" w:rsidRPr="00AC7F15" w:rsidRDefault="00AC7F15" w:rsidP="00AC7F15">
      <w:pPr>
        <w:ind w:left="0"/>
        <w:rPr>
          <w:rStyle w:val="CLITegn"/>
          <w:rFonts w:asciiTheme="minorHAnsi" w:eastAsiaTheme="minorEastAsia" w:hAnsiTheme="minorHAnsi" w:cs="Times New Roman"/>
          <w:color w:val="auto"/>
          <w:kern w:val="22"/>
          <w:sz w:val="22"/>
          <w:szCs w:val="22"/>
          <w:bdr w:val="none" w:sz="0" w:space="0" w:color="auto"/>
          <w:lang w:val="en-GB" w:eastAsia="ja-JP"/>
        </w:rPr>
      </w:pPr>
    </w:p>
    <w:p w14:paraId="25F7367E" w14:textId="77777777" w:rsidR="00AC7F15" w:rsidRPr="00AC7F15" w:rsidRDefault="00AC7F15" w:rsidP="00AC7F15">
      <w:pPr>
        <w:rPr>
          <w:rStyle w:val="CLITegn"/>
          <w:rFonts w:asciiTheme="minorHAnsi" w:eastAsiaTheme="minorEastAsia" w:hAnsiTheme="minorHAnsi" w:cs="Times New Roman"/>
          <w:color w:val="auto"/>
          <w:kern w:val="22"/>
          <w:sz w:val="22"/>
          <w:szCs w:val="22"/>
          <w:bdr w:val="none" w:sz="0" w:space="0" w:color="auto"/>
          <w:lang w:val="da-DK" w:eastAsia="ja-JP"/>
        </w:rPr>
      </w:pPr>
    </w:p>
    <w:p w14:paraId="53DC480E" w14:textId="5813EBCD" w:rsidR="00AC7F15" w:rsidRPr="00AC7F15" w:rsidRDefault="00AC7F15" w:rsidP="00AC7F15"/>
    <w:p w14:paraId="1E111C5A" w14:textId="77777777" w:rsidR="00AC7F15" w:rsidRPr="008E6B39" w:rsidRDefault="00AC7F15" w:rsidP="00AC7F15">
      <w:pPr>
        <w:ind w:left="0"/>
      </w:pPr>
    </w:p>
    <w:sectPr w:rsidR="00AC7F15" w:rsidRPr="008E6B39" w:rsidSect="00CA74A9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254A" w14:textId="77777777" w:rsidR="00BA6505" w:rsidRDefault="00BA6505">
      <w:r>
        <w:separator/>
      </w:r>
    </w:p>
    <w:p w14:paraId="02B03179" w14:textId="77777777" w:rsidR="00BA6505" w:rsidRDefault="00BA6505"/>
  </w:endnote>
  <w:endnote w:type="continuationSeparator" w:id="0">
    <w:p w14:paraId="475B7A8B" w14:textId="77777777" w:rsidR="00BA6505" w:rsidRDefault="00BA6505">
      <w:r>
        <w:continuationSeparator/>
      </w:r>
    </w:p>
    <w:p w14:paraId="1B7900A3" w14:textId="77777777" w:rsidR="00BA6505" w:rsidRDefault="00BA6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Sidefodstabel med dato, dokumentets titel og sidetal"/>
    </w:tblPr>
    <w:tblGrid>
      <w:gridCol w:w="1354"/>
      <w:gridCol w:w="6318"/>
      <w:gridCol w:w="1354"/>
    </w:tblGrid>
    <w:tr w:rsidR="00FC58C2" w14:paraId="5B03E9B5" w14:textId="77777777" w:rsidTr="005A54FA">
      <w:tc>
        <w:tcPr>
          <w:tcW w:w="750" w:type="pct"/>
        </w:tcPr>
        <w:p w14:paraId="406B01E4" w14:textId="4193315A" w:rsidR="00FC58C2" w:rsidRDefault="00BA6505" w:rsidP="00547E56">
          <w:pPr>
            <w:pStyle w:val="Sidefod"/>
          </w:pPr>
          <w:sdt>
            <w:sdtPr>
              <w:alias w:val="Dato:"/>
              <w:tag w:val="Dato:"/>
              <w:id w:val="-581765881"/>
              <w:placeholder>
                <w:docPart w:val="F460C6ABCEDC4297A8C5100AC46F439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286541">
                <w:t>04/06/2021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CC87551A8B6F4A6BBC6142080D4E2A4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434590C" w14:textId="5B119AB4" w:rsidR="00FC58C2" w:rsidRDefault="00343E63" w:rsidP="00547E56">
              <w:pPr>
                <w:pStyle w:val="Sidefod"/>
                <w:jc w:val="center"/>
              </w:pPr>
              <w:r>
                <w:t>Pupper Fejlhåndterings Manual</w:t>
              </w:r>
            </w:p>
          </w:sdtContent>
        </w:sdt>
      </w:tc>
      <w:tc>
        <w:tcPr>
          <w:tcW w:w="750" w:type="pct"/>
        </w:tcPr>
        <w:p w14:paraId="47491DAA" w14:textId="77777777" w:rsidR="00FC58C2" w:rsidRDefault="004F0E9B" w:rsidP="00547E56">
          <w:pPr>
            <w:pStyle w:val="Sidefod"/>
            <w:jc w:val="right"/>
          </w:pPr>
          <w:r>
            <w:rPr>
              <w:lang w:bidi="da-DK"/>
            </w:rPr>
            <w:fldChar w:fldCharType="begin"/>
          </w:r>
          <w:r>
            <w:rPr>
              <w:lang w:bidi="da-DK"/>
            </w:rPr>
            <w:instrText xml:space="preserve"> PAGE   \* MERGEFORMAT </w:instrText>
          </w:r>
          <w:r>
            <w:rPr>
              <w:lang w:bidi="da-DK"/>
            </w:rPr>
            <w:fldChar w:fldCharType="separate"/>
          </w:r>
          <w:r w:rsidR="007F4B9C">
            <w:rPr>
              <w:noProof/>
              <w:lang w:bidi="da-DK"/>
            </w:rPr>
            <w:t>4</w:t>
          </w:r>
          <w:r>
            <w:rPr>
              <w:noProof/>
              <w:lang w:bidi="da-DK"/>
            </w:rPr>
            <w:fldChar w:fldCharType="end"/>
          </w:r>
        </w:p>
      </w:tc>
    </w:tr>
  </w:tbl>
  <w:p w14:paraId="4029B49F" w14:textId="77777777" w:rsidR="00FC58C2" w:rsidRDefault="00FC58C2">
    <w:pPr>
      <w:pStyle w:val="Sidefod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223E" w14:textId="77777777" w:rsidR="00BA6505" w:rsidRDefault="00BA6505">
      <w:r>
        <w:separator/>
      </w:r>
    </w:p>
    <w:p w14:paraId="4CF48A20" w14:textId="77777777" w:rsidR="00BA6505" w:rsidRDefault="00BA6505"/>
  </w:footnote>
  <w:footnote w:type="continuationSeparator" w:id="0">
    <w:p w14:paraId="7CA85DB9" w14:textId="77777777" w:rsidR="00BA6505" w:rsidRDefault="00BA6505">
      <w:r>
        <w:continuationSeparator/>
      </w:r>
    </w:p>
    <w:p w14:paraId="62208B40" w14:textId="77777777" w:rsidR="00BA6505" w:rsidRDefault="00BA6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417A" w14:textId="6A0DE6E5" w:rsidR="00FC58C2" w:rsidRDefault="00FC58C2">
    <w:pPr>
      <w:pStyle w:val="Sidehoved"/>
    </w:pPr>
  </w:p>
  <w:p w14:paraId="325FC864" w14:textId="77777777" w:rsidR="00FD57BB" w:rsidRDefault="00FD57B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E612" w14:textId="77777777" w:rsidR="00A94C93" w:rsidRDefault="00A638EC">
    <w:pPr>
      <w:pStyle w:val="Sidehoved"/>
    </w:pPr>
    <w:r>
      <w:rPr>
        <w:noProof/>
        <w:lang w:bidi="da-DK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D4BAF44" wp14:editId="6B8FAA9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t sidepan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ktangel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ktangel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="">
          <w:pict>
            <v:group w14:anchorId="4C0EA5A9" id="Gruppe 1" o:spid="_x0000_s1026" alt="Dekorativt sidepanel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6hRQMAAP0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">
              <v:rect id="Rektangel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ktangel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95715"/>
    <w:multiLevelType w:val="hybridMultilevel"/>
    <w:tmpl w:val="4E9299CC"/>
    <w:lvl w:ilvl="0" w:tplc="86C6BB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11407EDE"/>
    <w:multiLevelType w:val="hybridMultilevel"/>
    <w:tmpl w:val="16B45CFA"/>
    <w:lvl w:ilvl="0" w:tplc="6F36C6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E46E6"/>
    <w:multiLevelType w:val="hybridMultilevel"/>
    <w:tmpl w:val="CE9E02D2"/>
    <w:lvl w:ilvl="0" w:tplc="C97E63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C2A5D4D"/>
    <w:multiLevelType w:val="hybridMultilevel"/>
    <w:tmpl w:val="3C60ADA0"/>
    <w:lvl w:ilvl="0" w:tplc="FFE8F4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43EE55EA"/>
    <w:multiLevelType w:val="hybridMultilevel"/>
    <w:tmpl w:val="E1AAC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Opstilling-punktteg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2D9157C"/>
    <w:multiLevelType w:val="hybridMultilevel"/>
    <w:tmpl w:val="788AB0DA"/>
    <w:lvl w:ilvl="0" w:tplc="2DFA2B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>
      <w:start w:val="1"/>
      <w:numFmt w:val="decimal"/>
      <w:lvlText w:val="%4."/>
      <w:lvlJc w:val="left"/>
      <w:pPr>
        <w:ind w:left="2592" w:hanging="360"/>
      </w:pPr>
    </w:lvl>
    <w:lvl w:ilvl="4" w:tplc="20000019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65B473DC"/>
    <w:multiLevelType w:val="hybridMultilevel"/>
    <w:tmpl w:val="58FAE28A"/>
    <w:lvl w:ilvl="0" w:tplc="AAB2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A47398"/>
    <w:multiLevelType w:val="hybridMultilevel"/>
    <w:tmpl w:val="26061A98"/>
    <w:lvl w:ilvl="0" w:tplc="B838B1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6DC44ED0"/>
    <w:multiLevelType w:val="hybridMultilevel"/>
    <w:tmpl w:val="6258481A"/>
    <w:lvl w:ilvl="0" w:tplc="7E1A2B0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000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000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7A3002F2">
      <w:start w:val="1"/>
      <w:numFmt w:val="lowerLetter"/>
      <w:lvlText w:val="%5."/>
      <w:lvlJc w:val="left"/>
      <w:pPr>
        <w:ind w:left="3960" w:hanging="360"/>
      </w:pPr>
      <w:rPr>
        <w:rFonts w:cs="Times New Roman"/>
        <w:color w:val="000000" w:themeColor="text1"/>
      </w:rPr>
    </w:lvl>
    <w:lvl w:ilvl="5" w:tplc="2000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000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000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000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11"/>
  </w:num>
  <w:num w:numId="18">
    <w:abstractNumId w:val="19"/>
  </w:num>
  <w:num w:numId="19">
    <w:abstractNumId w:val="18"/>
  </w:num>
  <w:num w:numId="20">
    <w:abstractNumId w:val="15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8D"/>
    <w:rsid w:val="00016A96"/>
    <w:rsid w:val="0005290C"/>
    <w:rsid w:val="000C1EF1"/>
    <w:rsid w:val="000F6386"/>
    <w:rsid w:val="000F6893"/>
    <w:rsid w:val="001424A2"/>
    <w:rsid w:val="0015528C"/>
    <w:rsid w:val="001912B2"/>
    <w:rsid w:val="00286541"/>
    <w:rsid w:val="00290347"/>
    <w:rsid w:val="0029352E"/>
    <w:rsid w:val="002A0044"/>
    <w:rsid w:val="002E4E87"/>
    <w:rsid w:val="00343E63"/>
    <w:rsid w:val="0036033D"/>
    <w:rsid w:val="00393C62"/>
    <w:rsid w:val="003A445F"/>
    <w:rsid w:val="003A4FE1"/>
    <w:rsid w:val="003C0801"/>
    <w:rsid w:val="003F66FA"/>
    <w:rsid w:val="004224CB"/>
    <w:rsid w:val="00474746"/>
    <w:rsid w:val="00493C48"/>
    <w:rsid w:val="004A4226"/>
    <w:rsid w:val="004D5282"/>
    <w:rsid w:val="004F0E9B"/>
    <w:rsid w:val="00502560"/>
    <w:rsid w:val="00547E56"/>
    <w:rsid w:val="005A54FA"/>
    <w:rsid w:val="005B2EAF"/>
    <w:rsid w:val="005B3755"/>
    <w:rsid w:val="00651BC6"/>
    <w:rsid w:val="006E67C4"/>
    <w:rsid w:val="006F2718"/>
    <w:rsid w:val="00785E54"/>
    <w:rsid w:val="007936F4"/>
    <w:rsid w:val="007A3303"/>
    <w:rsid w:val="007D770B"/>
    <w:rsid w:val="007F4B9C"/>
    <w:rsid w:val="007F6D58"/>
    <w:rsid w:val="00814963"/>
    <w:rsid w:val="008400AB"/>
    <w:rsid w:val="00887203"/>
    <w:rsid w:val="008E6B39"/>
    <w:rsid w:val="0090428B"/>
    <w:rsid w:val="00925A69"/>
    <w:rsid w:val="00960E37"/>
    <w:rsid w:val="00974175"/>
    <w:rsid w:val="009D1191"/>
    <w:rsid w:val="00A638EC"/>
    <w:rsid w:val="00A94C93"/>
    <w:rsid w:val="00AA133F"/>
    <w:rsid w:val="00AC7F15"/>
    <w:rsid w:val="00AD0DFB"/>
    <w:rsid w:val="00B740B1"/>
    <w:rsid w:val="00BA6505"/>
    <w:rsid w:val="00BD3FCB"/>
    <w:rsid w:val="00BE0195"/>
    <w:rsid w:val="00BE3A9C"/>
    <w:rsid w:val="00C32DAD"/>
    <w:rsid w:val="00C365F1"/>
    <w:rsid w:val="00CA74A9"/>
    <w:rsid w:val="00CD388B"/>
    <w:rsid w:val="00D145D2"/>
    <w:rsid w:val="00D34F58"/>
    <w:rsid w:val="00D36530"/>
    <w:rsid w:val="00D42247"/>
    <w:rsid w:val="00D5350B"/>
    <w:rsid w:val="00D63653"/>
    <w:rsid w:val="00D648DB"/>
    <w:rsid w:val="00DB07A9"/>
    <w:rsid w:val="00DE1638"/>
    <w:rsid w:val="00E30967"/>
    <w:rsid w:val="00EA37CE"/>
    <w:rsid w:val="00ED6912"/>
    <w:rsid w:val="00F05758"/>
    <w:rsid w:val="00F51F8D"/>
    <w:rsid w:val="00F741CA"/>
    <w:rsid w:val="00F9069F"/>
    <w:rsid w:val="00FC58C2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677D6FD"/>
  <w15:chartTrackingRefBased/>
  <w15:docId w15:val="{0EB55BD8-7898-4C60-9150-8AD3315A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a-DK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C365F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FF000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BE3A9C"/>
    <w:pPr>
      <w:outlineLvl w:val="3"/>
    </w:pPr>
    <w:rPr>
      <w:rFonts w:asciiTheme="majorHAnsi" w:eastAsiaTheme="majorEastAsia" w:hAnsiTheme="majorHAnsi" w:cstheme="majorBidi"/>
      <w:b/>
      <w:color w:val="00B0F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C365F1"/>
    <w:rPr>
      <w:rFonts w:asciiTheme="majorHAnsi" w:eastAsiaTheme="majorEastAsia" w:hAnsiTheme="majorHAnsi" w:cstheme="majorBidi"/>
      <w:b/>
      <w:bCs/>
      <w:caps/>
      <w:color w:val="FF000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BE3A9C"/>
    <w:rPr>
      <w:rFonts w:asciiTheme="majorHAnsi" w:eastAsiaTheme="majorEastAsia" w:hAnsiTheme="majorHAnsi" w:cstheme="majorBidi"/>
      <w:b/>
      <w:color w:val="00B0F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Normal"/>
    <w:link w:val="Ti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3-farve1">
    <w:name w:val="Grid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tabel7-farverig-farve1">
    <w:name w:val="List Table 7 Colorful Accent 1"/>
    <w:basedOn w:val="Tabel-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5-mrk-farve1">
    <w:name w:val="Grid Table 5 Dark Accent 1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tabel4-farve6">
    <w:name w:val="Grid Table 4 Accent 6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gitter-lys">
    <w:name w:val="Grid Table Light"/>
    <w:basedOn w:val="Tabel-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2">
    <w:name w:val="Plain Table 2"/>
    <w:basedOn w:val="Tabel-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2-farve1">
    <w:name w:val="List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table" w:styleId="Gittertabel4-farve1">
    <w:name w:val="Grid Table 4 Accent 1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tabel4-farve2">
    <w:name w:val="Grid Table 4 Accent 2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Almindeligtabel4">
    <w:name w:val="Plain Table 4"/>
    <w:basedOn w:val="Tabel-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6">
    <w:name w:val="Grid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-farve6">
    <w:name w:val="List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Sidefod">
    <w:name w:val="footer"/>
    <w:basedOn w:val="Normal"/>
    <w:link w:val="SidefodTegn"/>
    <w:uiPriority w:val="2"/>
    <w:pPr>
      <w:spacing w:before="0"/>
    </w:pPr>
  </w:style>
  <w:style w:type="character" w:customStyle="1" w:styleId="SidefodTegn">
    <w:name w:val="Sidefod Tegn"/>
    <w:basedOn w:val="Standardskrifttypeiafsnit"/>
    <w:link w:val="Sidefod"/>
    <w:uiPriority w:val="2"/>
  </w:style>
  <w:style w:type="table" w:customStyle="1" w:styleId="Ingenkanter">
    <w:name w:val="Ingen kanter"/>
    <w:basedOn w:val="Tabel-Normal"/>
    <w:uiPriority w:val="99"/>
    <w:pPr>
      <w:spacing w:after="0" w:line="240" w:lineRule="auto"/>
    </w:pPr>
    <w:tblPr/>
  </w:style>
  <w:style w:type="table" w:styleId="Gittertabel1-lys-farve1">
    <w:name w:val="Grid Table 1 Light Accent 1"/>
    <w:aliases w:val="Sample questionnaires table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tabel2-farve1">
    <w:name w:val="Grid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oplysninger">
    <w:name w:val="Kontaktoplysninger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tabel3-farve3">
    <w:name w:val="Grid Table 3 Accent 3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tabel5-mrk-farve3">
    <w:name w:val="Grid Table 5 Dark Accent 3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tabel1-lys-farve3">
    <w:name w:val="Grid Table 1 Light Accent 3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typeiafsni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endelse">
    <w:name w:val="Godkendelse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jrejusteret">
    <w:name w:val="Højrejusteret"/>
    <w:basedOn w:val="Normal"/>
    <w:uiPriority w:val="1"/>
    <w:qFormat/>
    <w:pPr>
      <w:jc w:val="right"/>
    </w:pPr>
  </w:style>
  <w:style w:type="table" w:styleId="Gittertabel1-lys-farve2">
    <w:name w:val="Grid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Opstilling-punkttegn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Kraftigfremhvning">
    <w:name w:val="Intense Emphasis"/>
    <w:basedOn w:val="Standardskrifttypeiafsni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A54FA"/>
    <w:rPr>
      <w:i/>
      <w:iCs/>
      <w:color w:val="355D7E" w:themeColor="accent1" w:themeShade="80"/>
    </w:rPr>
  </w:style>
  <w:style w:type="character" w:styleId="Kraftighenvisning">
    <w:name w:val="Intense Reference"/>
    <w:basedOn w:val="Standardskrifttypeiafsni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rdskrifttypeiafsni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Fremhv">
    <w:name w:val="Emphasis"/>
    <w:basedOn w:val="Standardskrifttypeiafsnit"/>
    <w:uiPriority w:val="20"/>
    <w:rsid w:val="005B2EAF"/>
    <w:rPr>
      <w:i/>
      <w:iCs/>
      <w:color w:val="595959" w:themeColor="text1" w:themeTint="A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A6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A69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1424A2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05290C"/>
    <w:pPr>
      <w:ind w:left="720"/>
      <w:contextualSpacing/>
    </w:pPr>
    <w:rPr>
      <w:rFonts w:cs="Times New Roman"/>
      <w14:ligatures w14:val="non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6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val="en-DK" w:eastAsia="en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63653"/>
    <w:rPr>
      <w:rFonts w:ascii="Courier New" w:eastAsia="Times New Roman" w:hAnsi="Courier New" w:cs="Courier New"/>
      <w:kern w:val="0"/>
      <w:sz w:val="20"/>
      <w:szCs w:val="20"/>
      <w:lang w:val="en-DK" w:eastAsia="en-DK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D63653"/>
    <w:rPr>
      <w:rFonts w:ascii="Courier New" w:eastAsia="Times New Roman" w:hAnsi="Courier New" w:cs="Courier New"/>
      <w:sz w:val="20"/>
      <w:szCs w:val="20"/>
    </w:rPr>
  </w:style>
  <w:style w:type="paragraph" w:customStyle="1" w:styleId="CLI">
    <w:name w:val="CLI"/>
    <w:basedOn w:val="Normal"/>
    <w:link w:val="CLITegn"/>
    <w:qFormat/>
    <w:rsid w:val="00D6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  <w:textAlignment w:val="baseline"/>
    </w:pPr>
    <w:rPr>
      <w:rFonts w:ascii="inherit" w:eastAsia="Times New Roman" w:hAnsi="inherit" w:cs="Courier New"/>
      <w:color w:val="00B0F0"/>
      <w:kern w:val="0"/>
      <w:sz w:val="20"/>
      <w:szCs w:val="20"/>
      <w:bdr w:val="none" w:sz="0" w:space="0" w:color="auto" w:frame="1"/>
      <w:lang w:val="en-DK" w:eastAsia="en-DK"/>
      <w14:ligatures w14:val="none"/>
    </w:rPr>
  </w:style>
  <w:style w:type="character" w:customStyle="1" w:styleId="CLITegn">
    <w:name w:val="CLI Tegn"/>
    <w:basedOn w:val="Standardskrifttypeiafsnit"/>
    <w:link w:val="CLI"/>
    <w:rsid w:val="00D63653"/>
    <w:rPr>
      <w:rFonts w:ascii="inherit" w:eastAsia="Times New Roman" w:hAnsi="inherit" w:cs="Courier New"/>
      <w:color w:val="00B0F0"/>
      <w:kern w:val="0"/>
      <w:sz w:val="20"/>
      <w:szCs w:val="20"/>
      <w:bdr w:val="none" w:sz="0" w:space="0" w:color="auto" w:frame="1"/>
      <w:lang w:val="en-DK" w:eastAsia="en-DK"/>
      <w14:ligatures w14:val="none"/>
    </w:rPr>
  </w:style>
  <w:style w:type="character" w:styleId="BesgtLink">
    <w:name w:val="FollowedHyperlink"/>
    <w:basedOn w:val="Standardskrifttypeiafsnit"/>
    <w:uiPriority w:val="99"/>
    <w:semiHidden/>
    <w:unhideWhenUsed/>
    <w:rsid w:val="00FD57B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ie.net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Taktisk%20marketingplan%20for%20virksomhe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A5CADCC716439696DDB508EDCFC0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D1235D-F16A-490B-AAA7-46B0180493F1}"/>
      </w:docPartPr>
      <w:docPartBody>
        <w:p w:rsidR="00CC0682" w:rsidRDefault="00294057">
          <w:pPr>
            <w:pStyle w:val="D4A5CADCC716439696DDB508EDCFC032"/>
          </w:pPr>
          <w:r w:rsidRPr="00814963">
            <w:rPr>
              <w:lang w:bidi="da-DK"/>
            </w:rPr>
            <w:t>Taktisk marketingplan</w:t>
          </w:r>
        </w:p>
      </w:docPartBody>
    </w:docPart>
    <w:docPart>
      <w:docPartPr>
        <w:name w:val="F460C6ABCEDC4297A8C5100AC46F43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47F47C-735F-4A63-A467-E7B95E456D42}"/>
      </w:docPartPr>
      <w:docPartBody>
        <w:p w:rsidR="00CC0682" w:rsidRDefault="00294057">
          <w:pPr>
            <w:pStyle w:val="F460C6ABCEDC4297A8C5100AC46F439E"/>
          </w:pPr>
          <w:r w:rsidRPr="00814963">
            <w:rPr>
              <w:lang w:bidi="da-DK"/>
            </w:rPr>
            <w:t>Definer dit tilbud, der skal tiltrække kunder.</w:t>
          </w:r>
        </w:p>
      </w:docPartBody>
    </w:docPart>
    <w:docPart>
      <w:docPartPr>
        <w:name w:val="CC87551A8B6F4A6BBC6142080D4E2A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707CB-7CA3-4731-84EF-9AA84A37B3CF}"/>
      </w:docPartPr>
      <w:docPartBody>
        <w:p w:rsidR="00CC0682" w:rsidRDefault="00294057">
          <w:pPr>
            <w:pStyle w:val="CC87551A8B6F4A6BBC6142080D4E2A47"/>
          </w:pPr>
          <w:r w:rsidRPr="00814963">
            <w:rPr>
              <w:lang w:bidi="da-DK"/>
            </w:rPr>
            <w:t>Proces</w:t>
          </w:r>
        </w:p>
      </w:docPartBody>
    </w:docPart>
    <w:docPart>
      <w:docPartPr>
        <w:name w:val="5D2607420EB9465695DE932443EF64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8866BC-7E00-40C5-B2DA-CC8C5E5CDBF0}"/>
      </w:docPartPr>
      <w:docPartBody>
        <w:p w:rsidR="00CC0682" w:rsidRDefault="0055592A" w:rsidP="0055592A">
          <w:pPr>
            <w:pStyle w:val="5D2607420EB9465695DE932443EF6475"/>
          </w:pPr>
          <w:r w:rsidRPr="00814963">
            <w:rPr>
              <w:lang w:bidi="da-DK"/>
            </w:rPr>
            <w:t>Dokumentets undertitel</w:t>
          </w:r>
        </w:p>
      </w:docPartBody>
    </w:docPart>
    <w:docPart>
      <w:docPartPr>
        <w:name w:val="A77D5F9B2FE8438BB44A8DC4EDE14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62BD84-0673-4E2A-B202-E11831AE4667}"/>
      </w:docPartPr>
      <w:docPartBody>
        <w:p w:rsidR="00CC0682" w:rsidRDefault="0055592A" w:rsidP="0055592A">
          <w:pPr>
            <w:pStyle w:val="A77D5F9B2FE8438BB44A8DC4EDE147C6"/>
          </w:pPr>
          <w:r w:rsidRPr="00814963">
            <w:rPr>
              <w:lang w:bidi="da-DK"/>
            </w:rPr>
            <w:t>Version</w:t>
          </w:r>
        </w:p>
      </w:docPartBody>
    </w:docPart>
    <w:docPart>
      <w:docPartPr>
        <w:name w:val="09485138CAAC4FCBBF4F9D0F91F17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DBFE9C-6F0C-46A8-93D7-5919A96493CC}"/>
      </w:docPartPr>
      <w:docPartBody>
        <w:p w:rsidR="00CC0682" w:rsidRDefault="0055592A" w:rsidP="0055592A">
          <w:pPr>
            <w:pStyle w:val="09485138CAAC4FCBBF4F9D0F91F174DB"/>
          </w:pPr>
          <w:r w:rsidRPr="00814963">
            <w:rPr>
              <w:lang w:bidi="da-DK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2A"/>
    <w:rsid w:val="000B41B7"/>
    <w:rsid w:val="001A6458"/>
    <w:rsid w:val="00294057"/>
    <w:rsid w:val="0055592A"/>
    <w:rsid w:val="007253F4"/>
    <w:rsid w:val="008066A4"/>
    <w:rsid w:val="00B26BA3"/>
    <w:rsid w:val="00CC0682"/>
    <w:rsid w:val="00F123EF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4A5CADCC716439696DDB508EDCFC032">
    <w:name w:val="D4A5CADCC716439696DDB508EDCFC032"/>
  </w:style>
  <w:style w:type="character" w:styleId="Fremhv">
    <w:name w:val="Emphasis"/>
    <w:basedOn w:val="Standardskrifttypeiafsnit"/>
    <w:uiPriority w:val="20"/>
    <w:rPr>
      <w:i/>
      <w:iCs/>
      <w:color w:val="595959" w:themeColor="text1" w:themeTint="A6"/>
    </w:rPr>
  </w:style>
  <w:style w:type="paragraph" w:customStyle="1" w:styleId="F460C6ABCEDC4297A8C5100AC46F439E">
    <w:name w:val="F460C6ABCEDC4297A8C5100AC46F439E"/>
  </w:style>
  <w:style w:type="paragraph" w:customStyle="1" w:styleId="CC87551A8B6F4A6BBC6142080D4E2A47">
    <w:name w:val="CC87551A8B6F4A6BBC6142080D4E2A47"/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paragraph" w:customStyle="1" w:styleId="85969E5826874F0DADA5B81585A3DFDD">
    <w:name w:val="85969E5826874F0DADA5B81585A3DFDD"/>
  </w:style>
  <w:style w:type="paragraph" w:customStyle="1" w:styleId="5D2607420EB9465695DE932443EF6475">
    <w:name w:val="5D2607420EB9465695DE932443EF6475"/>
    <w:rsid w:val="0055592A"/>
  </w:style>
  <w:style w:type="paragraph" w:customStyle="1" w:styleId="A77D5F9B2FE8438BB44A8DC4EDE147C6">
    <w:name w:val="A77D5F9B2FE8438BB44A8DC4EDE147C6"/>
    <w:rsid w:val="0055592A"/>
  </w:style>
  <w:style w:type="paragraph" w:customStyle="1" w:styleId="09485138CAAC4FCBBF4F9D0F91F174DB">
    <w:name w:val="09485138CAAC4FCBBF4F9D0F91F174DB"/>
    <w:rsid w:val="00555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04/06/2021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Taktisk marketingplan for virksomheder.dotx</Template>
  <TotalTime>7604</TotalTime>
  <Pages>4</Pages>
  <Words>588</Words>
  <Characters>3017</Characters>
  <Application>Microsoft Office Word</Application>
  <DocSecurity>0</DocSecurity>
  <Lines>104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EAAA/Create Lab</dc:subject>
  <dc:creator>Martin Buchwald</dc:creator>
  <cp:keywords>Pupper Fejlhåndterings Manual</cp:keywords>
  <cp:lastModifiedBy>Martin Teit Buchwald (EAAMTB)</cp:lastModifiedBy>
  <cp:revision>25</cp:revision>
  <dcterms:created xsi:type="dcterms:W3CDTF">2021-03-15T07:34:00Z</dcterms:created>
  <dcterms:modified xsi:type="dcterms:W3CDTF">2021-05-26T11:57:00Z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